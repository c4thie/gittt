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589FF" w14:textId="77777777" w:rsidR="00157374" w:rsidRPr="001936FC" w:rsidRDefault="00157374" w:rsidP="00157374">
      <w:pPr>
        <w:pStyle w:val="Title"/>
        <w:jc w:val="center"/>
        <w:rPr>
          <w:rFonts w:asciiTheme="minorHAnsi" w:hAnsiTheme="minorHAnsi"/>
          <w:color w:val="9C72B1" w:themeColor="accent1" w:themeTint="99"/>
        </w:rPr>
      </w:pPr>
    </w:p>
    <w:p w14:paraId="2A09B70F" w14:textId="77777777" w:rsidR="00157374" w:rsidRPr="001936FC" w:rsidRDefault="00157374" w:rsidP="00157374">
      <w:pPr>
        <w:pStyle w:val="Title"/>
        <w:jc w:val="center"/>
        <w:rPr>
          <w:rFonts w:asciiTheme="minorHAnsi" w:hAnsiTheme="minorHAnsi"/>
          <w:color w:val="9C72B1" w:themeColor="accent1" w:themeTint="99"/>
        </w:rPr>
      </w:pPr>
    </w:p>
    <w:p w14:paraId="74500414" w14:textId="623BC537" w:rsidR="00157374" w:rsidRPr="001936FC" w:rsidRDefault="00157374" w:rsidP="00157374">
      <w:pPr>
        <w:pStyle w:val="Title"/>
        <w:jc w:val="center"/>
        <w:rPr>
          <w:rFonts w:asciiTheme="minorHAnsi" w:hAnsiTheme="minorHAnsi"/>
          <w:color w:val="9C72B1" w:themeColor="accent1" w:themeTint="99"/>
        </w:rPr>
      </w:pPr>
      <w:r w:rsidRPr="001936FC">
        <w:rPr>
          <w:rFonts w:asciiTheme="minorHAnsi" w:hAnsiTheme="minorHAnsi"/>
          <w:color w:val="9C72B1" w:themeColor="accent1" w:themeTint="99"/>
        </w:rPr>
        <w:t xml:space="preserve">overcooked </w:t>
      </w:r>
    </w:p>
    <w:p w14:paraId="5FFDBAFB" w14:textId="77777777" w:rsidR="00157374" w:rsidRPr="001936FC" w:rsidRDefault="00157374" w:rsidP="00157374">
      <w:pPr>
        <w:pStyle w:val="Title"/>
        <w:jc w:val="center"/>
        <w:rPr>
          <w:rFonts w:asciiTheme="minorHAnsi" w:hAnsiTheme="minorHAnsi"/>
          <w:color w:val="9C72B1" w:themeColor="accent1" w:themeTint="99"/>
        </w:rPr>
      </w:pPr>
      <w:r w:rsidRPr="001936FC">
        <w:rPr>
          <w:rFonts w:asciiTheme="minorHAnsi" w:hAnsiTheme="minorHAnsi"/>
          <w:color w:val="9C72B1" w:themeColor="accent1" w:themeTint="99"/>
        </w:rPr>
        <w:t>with offzone</w:t>
      </w:r>
    </w:p>
    <w:p w14:paraId="4AAB8211" w14:textId="77777777" w:rsidR="00157374" w:rsidRPr="001936FC" w:rsidRDefault="00157374" w:rsidP="00157374">
      <w:pPr>
        <w:jc w:val="center"/>
      </w:pPr>
      <w:r w:rsidRPr="001936FC">
        <w:t>A cookbook</w:t>
      </w:r>
    </w:p>
    <w:p w14:paraId="55BD7CFD" w14:textId="6E530E53" w:rsidR="001846C0" w:rsidRDefault="00157374" w:rsidP="00157374">
      <w:r w:rsidRPr="001936FC">
        <w:br w:type="page"/>
      </w:r>
      <w:r w:rsidR="001846C0">
        <w:lastRenderedPageBreak/>
        <w:br w:type="page"/>
      </w:r>
    </w:p>
    <w:p w14:paraId="035976B3" w14:textId="77777777" w:rsidR="00157374" w:rsidRPr="001936FC" w:rsidRDefault="00157374" w:rsidP="00157374"/>
    <w:p w14:paraId="2AFCB0B5" w14:textId="436BB41B" w:rsidR="00BD750C" w:rsidRDefault="001846C0">
      <w:pPr>
        <w:pStyle w:val="Title"/>
        <w:rPr>
          <w:rFonts w:asciiTheme="minorHAnsi" w:hAnsiTheme="minorHAnsi"/>
          <w:color w:val="9C72B1" w:themeColor="accent1" w:themeTint="99"/>
        </w:rPr>
      </w:pPr>
      <w:r w:rsidRPr="001936FC">
        <w:rPr>
          <w:rFonts w:asciiTheme="minorHAnsi" w:hAnsiTheme="minorHAnsi"/>
          <w:noProof/>
          <w:sz w:val="30"/>
          <w:szCs w:val="26"/>
        </w:rPr>
        <w:drawing>
          <wp:anchor distT="0" distB="0" distL="114300" distR="114300" simplePos="0" relativeHeight="251658240" behindDoc="0" locked="0" layoutInCell="1" allowOverlap="1" wp14:anchorId="3F1EFF01" wp14:editId="010FC644">
            <wp:simplePos x="0" y="0"/>
            <wp:positionH relativeFrom="column">
              <wp:posOffset>711200</wp:posOffset>
            </wp:positionH>
            <wp:positionV relativeFrom="paragraph">
              <wp:posOffset>109220</wp:posOffset>
            </wp:positionV>
            <wp:extent cx="5227955" cy="6773545"/>
            <wp:effectExtent l="1905" t="0" r="6350" b="6350"/>
            <wp:wrapTopAndBottom/>
            <wp:docPr id="2" name="Picture 2"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wl of food&#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6237" t="6849" r="15898" b="5859"/>
                    <a:stretch/>
                  </pic:blipFill>
                  <pic:spPr bwMode="auto">
                    <a:xfrm rot="5400000">
                      <a:off x="0" y="0"/>
                      <a:ext cx="5227955" cy="6773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4B99" w:rsidRPr="001936FC">
        <w:rPr>
          <w:rFonts w:asciiTheme="minorHAnsi" w:hAnsiTheme="minorHAnsi"/>
          <w:color w:val="9C72B1" w:themeColor="accent1" w:themeTint="99"/>
        </w:rPr>
        <w:t>STIR FRIED UDON</w:t>
      </w:r>
    </w:p>
    <w:p w14:paraId="3BDBE993" w14:textId="5535CE6E" w:rsidR="001846C0" w:rsidRPr="001846C0" w:rsidRDefault="001846C0" w:rsidP="001846C0">
      <w:r w:rsidRPr="001936FC">
        <w:t xml:space="preserve">2 </w:t>
      </w:r>
      <w:sdt>
        <w:sdtPr>
          <w:id w:val="1678005361"/>
          <w:placeholder>
            <w:docPart w:val="96EFAFD740FEAD4083E0EDA6D2D73350"/>
          </w:placeholder>
          <w:temporary/>
          <w:showingPlcHdr/>
          <w15:appearance w15:val="hidden"/>
        </w:sdtPr>
        <w:sdtContent>
          <w:r w:rsidRPr="001936FC">
            <w:t>Servings | Prep Time | Total Time</w:t>
          </w:r>
        </w:sdtContent>
      </w:sdt>
    </w:p>
    <w:p w14:paraId="25D3E5EC" w14:textId="77777777" w:rsidR="001846C0" w:rsidRDefault="001846C0" w:rsidP="00413056"/>
    <w:p w14:paraId="7D505E7C" w14:textId="4D286893" w:rsidR="00413056" w:rsidRDefault="00413056" w:rsidP="00413056">
      <w:r>
        <w:t xml:space="preserve">While my dad and my sister were regularly out for work, oftentimes I would stay home with my mom. It is during those </w:t>
      </w:r>
      <w:r w:rsidR="00954050">
        <w:t xml:space="preserve">quiet </w:t>
      </w:r>
      <w:r>
        <w:t xml:space="preserve">days that I would offer to make lunch for us both, as sometimes, it just isn’t so convenient to make a huge batch of food for a whole family of four (I </w:t>
      </w:r>
      <w:r w:rsidR="00954050">
        <w:t>certainly have to</w:t>
      </w:r>
      <w:r>
        <w:t xml:space="preserve"> command my dear mother for </w:t>
      </w:r>
      <w:r w:rsidR="00954050">
        <w:t xml:space="preserve">being in charge of serving the hungry bunch every day!). This stir fry </w:t>
      </w:r>
      <w:proofErr w:type="spellStart"/>
      <w:r w:rsidR="00954050">
        <w:t>udon</w:t>
      </w:r>
      <w:proofErr w:type="spellEnd"/>
      <w:r w:rsidR="00954050">
        <w:t xml:space="preserve"> dish is easy and quick to make, perfect for when you just don’t have time to make something fancy or when you only have 15 minutes in between your Zoom classes to make lunch (which unfortunately, is </w:t>
      </w:r>
      <w:r w:rsidR="00EC4ADE">
        <w:t>frequently</w:t>
      </w:r>
      <w:r w:rsidR="00954050">
        <w:t xml:space="preserve"> the case for me)</w:t>
      </w:r>
      <w:r w:rsidR="001846C0">
        <w:t>.</w:t>
      </w:r>
    </w:p>
    <w:p w14:paraId="2240A114" w14:textId="77777777" w:rsidR="001846C0" w:rsidRPr="001936FC" w:rsidRDefault="001846C0" w:rsidP="00413056"/>
    <w:p w14:paraId="2C73A03E" w14:textId="77777777" w:rsidR="00815619" w:rsidRDefault="00815619" w:rsidP="004A4B99">
      <w:pPr>
        <w:pStyle w:val="Heading1"/>
        <w:rPr>
          <w:rFonts w:asciiTheme="minorHAnsi" w:hAnsiTheme="minorHAnsi"/>
        </w:rPr>
        <w:sectPr w:rsidR="00815619">
          <w:footerReference w:type="default" r:id="rId9"/>
          <w:pgSz w:w="12240" w:h="15840" w:code="1"/>
          <w:pgMar w:top="720" w:right="720" w:bottom="720" w:left="720" w:header="432" w:footer="720" w:gutter="0"/>
          <w:cols w:space="720"/>
          <w:titlePg/>
          <w:docGrid w:linePitch="408"/>
        </w:sectPr>
      </w:pPr>
    </w:p>
    <w:p w14:paraId="49183433" w14:textId="77777777" w:rsidR="0029595A" w:rsidRDefault="0029595A" w:rsidP="004A4B99">
      <w:pPr>
        <w:pStyle w:val="Heading1"/>
        <w:rPr>
          <w:rFonts w:asciiTheme="minorHAnsi" w:hAnsiTheme="minorHAnsi"/>
        </w:rPr>
        <w:sectPr w:rsidR="0029595A" w:rsidSect="00367707">
          <w:type w:val="continuous"/>
          <w:pgSz w:w="12240" w:h="15840" w:code="1"/>
          <w:pgMar w:top="720" w:right="720" w:bottom="720" w:left="720" w:header="432" w:footer="720" w:gutter="0"/>
          <w:cols w:num="2" w:space="720"/>
          <w:titlePg/>
          <w:docGrid w:linePitch="408"/>
        </w:sectPr>
      </w:pPr>
    </w:p>
    <w:p w14:paraId="63750506" w14:textId="77777777" w:rsidR="001846C0" w:rsidRDefault="001846C0" w:rsidP="0029595A">
      <w:pPr>
        <w:rPr>
          <w:rStyle w:val="Heading2Char"/>
          <w:rFonts w:asciiTheme="minorHAnsi" w:hAnsiTheme="minorHAnsi"/>
          <w:b/>
          <w:bCs/>
        </w:rPr>
      </w:pPr>
    </w:p>
    <w:p w14:paraId="3817E114" w14:textId="4F113D99" w:rsidR="0029595A" w:rsidRDefault="0029595A" w:rsidP="0029595A">
      <w:pPr>
        <w:rPr>
          <w:rStyle w:val="Heading2Char"/>
          <w:rFonts w:asciiTheme="minorHAnsi" w:hAnsiTheme="minorHAnsi"/>
          <w:b/>
          <w:bCs/>
        </w:rPr>
        <w:sectPr w:rsidR="0029595A" w:rsidSect="0029595A">
          <w:type w:val="continuous"/>
          <w:pgSz w:w="12240" w:h="15840" w:code="1"/>
          <w:pgMar w:top="720" w:right="720" w:bottom="720" w:left="720" w:header="432" w:footer="720" w:gutter="0"/>
          <w:cols w:num="2" w:space="720"/>
          <w:titlePg/>
          <w:docGrid w:linePitch="408"/>
        </w:sectPr>
      </w:pPr>
    </w:p>
    <w:p w14:paraId="26F4FF10" w14:textId="77777777" w:rsidR="0029595A" w:rsidRDefault="0029595A" w:rsidP="0029595A">
      <w:pPr>
        <w:rPr>
          <w:rStyle w:val="Heading2Char"/>
          <w:rFonts w:asciiTheme="minorHAnsi" w:hAnsiTheme="minorHAnsi"/>
          <w:b/>
          <w:bCs/>
        </w:rPr>
      </w:pPr>
      <w:r>
        <w:rPr>
          <w:rStyle w:val="Heading2Char"/>
          <w:rFonts w:asciiTheme="minorHAnsi" w:hAnsiTheme="minorHAnsi"/>
          <w:b/>
          <w:bCs/>
        </w:rPr>
        <w:t>INGREDIENTS</w:t>
      </w:r>
    </w:p>
    <w:p w14:paraId="517435C7" w14:textId="57FD2EB0" w:rsidR="001936FC" w:rsidRPr="001936FC" w:rsidRDefault="001936FC" w:rsidP="0029595A">
      <w:pPr>
        <w:rPr>
          <w:rStyle w:val="Heading2Char"/>
          <w:rFonts w:asciiTheme="minorHAnsi" w:hAnsiTheme="minorHAnsi"/>
          <w:b/>
          <w:bCs/>
        </w:rPr>
      </w:pPr>
      <w:r>
        <w:rPr>
          <w:rStyle w:val="Heading2Char"/>
          <w:rFonts w:asciiTheme="minorHAnsi" w:hAnsiTheme="minorHAnsi"/>
          <w:b/>
          <w:bCs/>
        </w:rPr>
        <w:t>UDON</w:t>
      </w:r>
    </w:p>
    <w:p w14:paraId="34C98939" w14:textId="5B839EF5" w:rsidR="00A42BB0" w:rsidRDefault="00A42BB0" w:rsidP="0029595A">
      <w:pPr>
        <w:rPr>
          <w:rStyle w:val="Heading2Char"/>
          <w:rFonts w:asciiTheme="minorHAnsi" w:hAnsiTheme="minorHAnsi"/>
          <w:sz w:val="24"/>
          <w:szCs w:val="22"/>
        </w:rPr>
      </w:pPr>
      <w:r w:rsidRPr="001846C0">
        <w:rPr>
          <w:rStyle w:val="Heading2Char"/>
          <w:rFonts w:asciiTheme="minorHAnsi" w:hAnsiTheme="minorHAnsi"/>
          <w:sz w:val="24"/>
          <w:szCs w:val="22"/>
        </w:rPr>
        <w:t xml:space="preserve">2 packs 200 g </w:t>
      </w:r>
      <w:proofErr w:type="spellStart"/>
      <w:r w:rsidRPr="001846C0">
        <w:rPr>
          <w:rStyle w:val="Heading2Char"/>
          <w:rFonts w:asciiTheme="minorHAnsi" w:hAnsiTheme="minorHAnsi"/>
          <w:sz w:val="24"/>
          <w:szCs w:val="22"/>
        </w:rPr>
        <w:t>udon</w:t>
      </w:r>
      <w:proofErr w:type="spellEnd"/>
      <w:r w:rsidRPr="001846C0">
        <w:rPr>
          <w:rStyle w:val="Heading2Char"/>
          <w:rFonts w:asciiTheme="minorHAnsi" w:hAnsiTheme="minorHAnsi"/>
          <w:sz w:val="24"/>
          <w:szCs w:val="22"/>
        </w:rPr>
        <w:t xml:space="preserve"> noodles</w:t>
      </w:r>
    </w:p>
    <w:p w14:paraId="36252E6F" w14:textId="37FBB791" w:rsidR="00815619" w:rsidRDefault="004A4B99" w:rsidP="0029595A">
      <w:pPr>
        <w:rPr>
          <w:rStyle w:val="Heading2Char"/>
          <w:rFonts w:asciiTheme="minorHAnsi" w:hAnsiTheme="minorHAnsi"/>
          <w:b/>
          <w:bCs/>
        </w:rPr>
      </w:pPr>
      <w:r w:rsidRPr="001936FC">
        <w:rPr>
          <w:rStyle w:val="Heading2Char"/>
          <w:rFonts w:asciiTheme="minorHAnsi" w:hAnsiTheme="minorHAnsi"/>
          <w:b/>
          <w:bCs/>
        </w:rPr>
        <w:t>SAUCE</w:t>
      </w:r>
    </w:p>
    <w:p w14:paraId="4EBE065F" w14:textId="21B70632"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2 tbsp soy sauce</w:t>
      </w:r>
    </w:p>
    <w:p w14:paraId="057571DA" w14:textId="2B8B96EE"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1 tbsp dark soy sauce</w:t>
      </w:r>
    </w:p>
    <w:p w14:paraId="2529E7B4" w14:textId="7CC44D4B"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2 tbsp oyster sauce</w:t>
      </w:r>
    </w:p>
    <w:p w14:paraId="11D64357" w14:textId="4736B0AA"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½ tbsp mirin</w:t>
      </w:r>
    </w:p>
    <w:p w14:paraId="182452BC" w14:textId="756E67E3"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½ tbsp rice vinegar</w:t>
      </w:r>
    </w:p>
    <w:p w14:paraId="279460E8" w14:textId="1647A234" w:rsidR="00815619" w:rsidRPr="00815619" w:rsidRDefault="00815619" w:rsidP="0029595A">
      <w:pPr>
        <w:rPr>
          <w:rStyle w:val="Heading2Char"/>
          <w:rFonts w:asciiTheme="minorHAnsi" w:hAnsiTheme="minorHAnsi"/>
          <w:sz w:val="24"/>
          <w:szCs w:val="22"/>
        </w:rPr>
      </w:pPr>
      <w:r w:rsidRPr="00815619">
        <w:rPr>
          <w:rStyle w:val="Heading2Char"/>
          <w:rFonts w:asciiTheme="minorHAnsi" w:hAnsiTheme="minorHAnsi"/>
          <w:sz w:val="24"/>
          <w:szCs w:val="22"/>
        </w:rPr>
        <w:t>1 tsp sesame oil</w:t>
      </w:r>
    </w:p>
    <w:p w14:paraId="2965F038" w14:textId="30F14F84" w:rsidR="004A4B99" w:rsidRPr="001936FC" w:rsidRDefault="004A4B99" w:rsidP="0029595A">
      <w:pPr>
        <w:rPr>
          <w:rStyle w:val="Heading2Char"/>
          <w:rFonts w:asciiTheme="minorHAnsi" w:hAnsiTheme="minorHAnsi"/>
          <w:b/>
          <w:bCs/>
        </w:rPr>
      </w:pPr>
      <w:r w:rsidRPr="001936FC">
        <w:rPr>
          <w:rStyle w:val="Heading2Char"/>
          <w:rFonts w:asciiTheme="minorHAnsi" w:hAnsiTheme="minorHAnsi"/>
          <w:b/>
          <w:bCs/>
        </w:rPr>
        <w:t>TOPPINGS</w:t>
      </w:r>
    </w:p>
    <w:p w14:paraId="18852ED7" w14:textId="4862A600" w:rsidR="00367707" w:rsidRPr="001846C0" w:rsidRDefault="004A4B99" w:rsidP="0029595A">
      <w:pPr>
        <w:rPr>
          <w:rStyle w:val="Heading2Char"/>
          <w:rFonts w:asciiTheme="minorHAnsi" w:hAnsiTheme="minorHAnsi"/>
          <w:sz w:val="24"/>
          <w:szCs w:val="22"/>
        </w:rPr>
      </w:pPr>
      <w:r w:rsidRPr="001846C0">
        <w:rPr>
          <w:rStyle w:val="Heading2Char"/>
          <w:rFonts w:asciiTheme="minorHAnsi" w:hAnsiTheme="minorHAnsi"/>
          <w:sz w:val="24"/>
          <w:szCs w:val="22"/>
        </w:rPr>
        <w:t>1 tsp sesame seeds</w:t>
      </w:r>
    </w:p>
    <w:p w14:paraId="63236F1E" w14:textId="77777777" w:rsidR="00367707" w:rsidRDefault="004A4B99" w:rsidP="0029595A">
      <w:pPr>
        <w:rPr>
          <w:rStyle w:val="Heading2Char"/>
          <w:rFonts w:asciiTheme="minorHAnsi" w:hAnsiTheme="minorHAnsi"/>
          <w:sz w:val="24"/>
          <w:szCs w:val="22"/>
        </w:rPr>
      </w:pPr>
      <w:r w:rsidRPr="001846C0">
        <w:rPr>
          <w:rStyle w:val="Heading2Char"/>
          <w:rFonts w:asciiTheme="minorHAnsi" w:hAnsiTheme="minorHAnsi"/>
          <w:sz w:val="24"/>
          <w:szCs w:val="22"/>
        </w:rPr>
        <w:t>1 tsp chili pepper flakes</w:t>
      </w:r>
    </w:p>
    <w:p w14:paraId="6CC89CCD" w14:textId="77777777" w:rsidR="00367707" w:rsidRPr="001936FC" w:rsidRDefault="00367707" w:rsidP="0029595A">
      <w:pPr>
        <w:rPr>
          <w:rStyle w:val="Heading2Char"/>
          <w:rFonts w:asciiTheme="minorHAnsi" w:hAnsiTheme="minorHAnsi"/>
          <w:b/>
          <w:bCs/>
          <w:lang w:val="en-CA"/>
        </w:rPr>
      </w:pPr>
      <w:r w:rsidRPr="001936FC">
        <w:rPr>
          <w:rStyle w:val="Heading2Char"/>
          <w:rFonts w:asciiTheme="minorHAnsi" w:hAnsiTheme="minorHAnsi"/>
          <w:b/>
          <w:bCs/>
          <w:lang w:val="en-CA"/>
        </w:rPr>
        <w:t>VEGGIES</w:t>
      </w:r>
    </w:p>
    <w:p w14:paraId="67344461" w14:textId="77777777" w:rsidR="00367707" w:rsidRPr="00815619"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2 white mushrooms, chopped</w:t>
      </w:r>
    </w:p>
    <w:p w14:paraId="5B302A42" w14:textId="77777777" w:rsidR="00367707" w:rsidRPr="00815619"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2 stalks green onion, chopped</w:t>
      </w:r>
    </w:p>
    <w:p w14:paraId="61D20AD4" w14:textId="77777777" w:rsidR="00367707" w:rsidRPr="00815619"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½ carrot, julienned</w:t>
      </w:r>
    </w:p>
    <w:p w14:paraId="51F65396" w14:textId="77777777" w:rsidR="00367707" w:rsidRPr="00815619"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2 shallots or ½ onion</w:t>
      </w:r>
    </w:p>
    <w:p w14:paraId="71F182E5" w14:textId="77777777" w:rsidR="00367707" w:rsidRPr="00815619"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2 cloves of garlic</w:t>
      </w:r>
    </w:p>
    <w:p w14:paraId="61CF6557" w14:textId="791E9257" w:rsidR="0029595A" w:rsidRDefault="00367707" w:rsidP="0029595A">
      <w:pPr>
        <w:rPr>
          <w:rStyle w:val="Heading2Char"/>
          <w:rFonts w:asciiTheme="minorHAnsi" w:hAnsiTheme="minorHAnsi"/>
          <w:sz w:val="24"/>
          <w:szCs w:val="22"/>
        </w:rPr>
      </w:pPr>
      <w:r w:rsidRPr="00815619">
        <w:rPr>
          <w:rStyle w:val="Heading2Char"/>
          <w:rFonts w:asciiTheme="minorHAnsi" w:hAnsiTheme="minorHAnsi"/>
          <w:sz w:val="24"/>
          <w:szCs w:val="22"/>
        </w:rPr>
        <w:t>½ tsp minced ginger</w:t>
      </w:r>
    </w:p>
    <w:p w14:paraId="616AB28E" w14:textId="4B036821" w:rsidR="00367707" w:rsidRPr="0029595A" w:rsidRDefault="00367707" w:rsidP="0029595A">
      <w:pPr>
        <w:rPr>
          <w:b/>
          <w:sz w:val="30"/>
          <w:szCs w:val="30"/>
        </w:rPr>
      </w:pPr>
      <w:r w:rsidRPr="0029595A">
        <w:rPr>
          <w:b/>
          <w:sz w:val="30"/>
          <w:szCs w:val="30"/>
        </w:rPr>
        <w:t>DIRECTIONS</w:t>
      </w:r>
    </w:p>
    <w:p w14:paraId="3C381938" w14:textId="77777777" w:rsidR="0058507B" w:rsidRDefault="00367707" w:rsidP="0029595A">
      <w:pPr>
        <w:pStyle w:val="ListParagraph"/>
        <w:numPr>
          <w:ilvl w:val="0"/>
          <w:numId w:val="3"/>
        </w:numPr>
      </w:pPr>
      <w:r w:rsidRPr="001936FC">
        <w:t>Make the sauce by combining soy sauce, dark soy sauce, oyster sauce, vinegar and</w:t>
      </w:r>
      <w:r>
        <w:t xml:space="preserve"> </w:t>
      </w:r>
      <w:r w:rsidRPr="001936FC">
        <w:t>mirin in a bowl, add garlic powder and onion powder to taste</w:t>
      </w:r>
    </w:p>
    <w:p w14:paraId="3CB0E4D0" w14:textId="77777777" w:rsidR="0058507B" w:rsidRDefault="00367707" w:rsidP="0029595A">
      <w:pPr>
        <w:pStyle w:val="ListParagraph"/>
        <w:numPr>
          <w:ilvl w:val="0"/>
          <w:numId w:val="3"/>
        </w:numPr>
      </w:pPr>
      <w:r w:rsidRPr="001936FC">
        <w:t>Start by sautéing garlic, ginger, and onion/shallots with sesame oil on high heat in a medium nonstick pan</w:t>
      </w:r>
    </w:p>
    <w:p w14:paraId="064848A6" w14:textId="77777777" w:rsidR="0058507B" w:rsidRDefault="00367707" w:rsidP="0029595A">
      <w:pPr>
        <w:pStyle w:val="ListParagraph"/>
        <w:numPr>
          <w:ilvl w:val="0"/>
          <w:numId w:val="3"/>
        </w:numPr>
      </w:pPr>
      <w:r w:rsidRPr="001936FC">
        <w:t>Add in carrots and mushrooms, toss for an additional 3 minutes on medium</w:t>
      </w:r>
    </w:p>
    <w:p w14:paraId="54D51A59" w14:textId="77777777" w:rsidR="0058507B" w:rsidRDefault="00367707" w:rsidP="0029595A">
      <w:pPr>
        <w:pStyle w:val="ListParagraph"/>
        <w:numPr>
          <w:ilvl w:val="0"/>
          <w:numId w:val="3"/>
        </w:numPr>
      </w:pPr>
      <w:r w:rsidRPr="001936FC">
        <w:t xml:space="preserve">At the same time, boil the </w:t>
      </w:r>
      <w:proofErr w:type="spellStart"/>
      <w:r w:rsidRPr="001936FC">
        <w:t>udon</w:t>
      </w:r>
      <w:proofErr w:type="spellEnd"/>
      <w:r w:rsidRPr="001936FC">
        <w:t xml:space="preserve"> noodles with veggies for 2-3 minutes</w:t>
      </w:r>
    </w:p>
    <w:p w14:paraId="203CBA18" w14:textId="77777777" w:rsidR="0058507B" w:rsidRDefault="00367707" w:rsidP="0029595A">
      <w:pPr>
        <w:pStyle w:val="ListParagraph"/>
        <w:numPr>
          <w:ilvl w:val="0"/>
          <w:numId w:val="3"/>
        </w:numPr>
      </w:pPr>
      <w:r w:rsidRPr="001936FC">
        <w:t>Strain the noodles and rinse to remove excess starch, add the noodles in the pan along with the veggies</w:t>
      </w:r>
    </w:p>
    <w:p w14:paraId="763F4A70" w14:textId="77777777" w:rsidR="0058507B" w:rsidRDefault="00367707" w:rsidP="0029595A">
      <w:pPr>
        <w:pStyle w:val="ListParagraph"/>
        <w:numPr>
          <w:ilvl w:val="0"/>
          <w:numId w:val="3"/>
        </w:numPr>
      </w:pPr>
      <w:r w:rsidRPr="001936FC">
        <w:t xml:space="preserve">Pour the sauce onto the noodles and continue to mix until the mixture </w:t>
      </w:r>
      <w:proofErr w:type="gramStart"/>
      <w:r w:rsidRPr="001936FC">
        <w:t>thickens</w:t>
      </w:r>
      <w:proofErr w:type="gramEnd"/>
      <w:r w:rsidRPr="001936FC">
        <w:t xml:space="preserve"> and the noodles are coated in the sauce</w:t>
      </w:r>
    </w:p>
    <w:p w14:paraId="51670B05" w14:textId="77777777" w:rsidR="0058507B" w:rsidRDefault="00367707" w:rsidP="0029595A">
      <w:pPr>
        <w:pStyle w:val="ListParagraph"/>
        <w:numPr>
          <w:ilvl w:val="0"/>
          <w:numId w:val="3"/>
        </w:numPr>
      </w:pPr>
      <w:r w:rsidRPr="001936FC">
        <w:t>Add the green onions when the noodles are almost done</w:t>
      </w:r>
    </w:p>
    <w:p w14:paraId="7EC490FF" w14:textId="42E7C42C" w:rsidR="0058507B" w:rsidRDefault="00367707" w:rsidP="0058507B">
      <w:pPr>
        <w:pStyle w:val="ListParagraph"/>
        <w:numPr>
          <w:ilvl w:val="0"/>
          <w:numId w:val="3"/>
        </w:numPr>
      </w:pPr>
      <w:r w:rsidRPr="001936FC">
        <w:t>Plate and serve with sesame seeds, chili pepper flakes, green onions and mayonnai</w:t>
      </w:r>
      <w:r>
        <w:t>se</w:t>
      </w:r>
    </w:p>
    <w:p w14:paraId="505DA72C" w14:textId="62DF2D9B" w:rsidR="0058507B" w:rsidRDefault="0058507B" w:rsidP="0058507B"/>
    <w:p w14:paraId="26E56BA7" w14:textId="4A5F9F10" w:rsidR="00A1757A" w:rsidRDefault="00A1757A" w:rsidP="0058507B"/>
    <w:p w14:paraId="516607E5" w14:textId="5249C949" w:rsidR="00A1757A" w:rsidRDefault="00A1757A" w:rsidP="0058507B"/>
    <w:p w14:paraId="40088E04" w14:textId="77777777" w:rsidR="00A1757A" w:rsidRDefault="00A1757A" w:rsidP="0058507B"/>
    <w:p w14:paraId="22463E31" w14:textId="77777777" w:rsidR="0029595A" w:rsidRDefault="0029595A" w:rsidP="00E70526">
      <w:pPr>
        <w:jc w:val="both"/>
      </w:pPr>
    </w:p>
    <w:p w14:paraId="52C0EF46" w14:textId="77777777" w:rsidR="0029595A" w:rsidRDefault="0029595A" w:rsidP="00E70526">
      <w:pPr>
        <w:jc w:val="both"/>
      </w:pPr>
    </w:p>
    <w:p w14:paraId="54BD9EC1" w14:textId="47B05530" w:rsidR="0029595A" w:rsidRDefault="0029595A" w:rsidP="00E70526">
      <w:pPr>
        <w:jc w:val="both"/>
        <w:sectPr w:rsidR="0029595A" w:rsidSect="00A1757A">
          <w:footerReference w:type="default" r:id="rId10"/>
          <w:type w:val="continuous"/>
          <w:pgSz w:w="12240" w:h="15840" w:code="1"/>
          <w:pgMar w:top="720" w:right="720" w:bottom="720" w:left="720" w:header="432" w:footer="720" w:gutter="0"/>
          <w:cols w:num="2" w:space="822" w:equalWidth="0">
            <w:col w:w="3629" w:space="822"/>
            <w:col w:w="6349"/>
          </w:cols>
          <w:titlePg/>
          <w:docGrid w:linePitch="408"/>
        </w:sectPr>
      </w:pPr>
    </w:p>
    <w:p w14:paraId="620957C7" w14:textId="6A92E732" w:rsidR="0029595A" w:rsidRDefault="0029595A" w:rsidP="00E70526">
      <w:pPr>
        <w:jc w:val="both"/>
        <w:sectPr w:rsidR="0029595A" w:rsidSect="0029595A">
          <w:type w:val="continuous"/>
          <w:pgSz w:w="12240" w:h="15840" w:code="1"/>
          <w:pgMar w:top="720" w:right="720" w:bottom="720" w:left="720" w:header="432" w:footer="720" w:gutter="0"/>
          <w:cols w:num="2" w:space="822" w:equalWidth="0">
            <w:col w:w="3856" w:space="822"/>
            <w:col w:w="6122"/>
          </w:cols>
          <w:titlePg/>
          <w:docGrid w:linePitch="408"/>
        </w:sectPr>
      </w:pPr>
    </w:p>
    <w:p w14:paraId="1B79676E" w14:textId="08E98911" w:rsidR="0029595A" w:rsidRDefault="0029595A" w:rsidP="00367707">
      <w:pPr>
        <w:sectPr w:rsidR="0029595A" w:rsidSect="00367707">
          <w:type w:val="continuous"/>
          <w:pgSz w:w="12240" w:h="15840" w:code="1"/>
          <w:pgMar w:top="720" w:right="720" w:bottom="720" w:left="720" w:header="432" w:footer="720" w:gutter="0"/>
          <w:cols w:num="2" w:space="720"/>
          <w:titlePg/>
          <w:docGrid w:linePitch="408"/>
        </w:sectPr>
      </w:pPr>
    </w:p>
    <w:p w14:paraId="3384526E" w14:textId="2DA662A7" w:rsidR="00367707" w:rsidRPr="00367707" w:rsidRDefault="00367707" w:rsidP="00815619">
      <w:pPr>
        <w:rPr>
          <w:rFonts w:eastAsiaTheme="majorEastAsia" w:cstheme="majorBidi"/>
          <w:szCs w:val="22"/>
        </w:rPr>
        <w:sectPr w:rsidR="00367707" w:rsidRPr="00367707" w:rsidSect="00367707">
          <w:type w:val="continuous"/>
          <w:pgSz w:w="12240" w:h="15840" w:code="1"/>
          <w:pgMar w:top="720" w:right="720" w:bottom="720" w:left="720" w:header="432" w:footer="720" w:gutter="0"/>
          <w:cols w:space="720"/>
          <w:titlePg/>
          <w:docGrid w:linePitch="408"/>
        </w:sectPr>
      </w:pPr>
    </w:p>
    <w:p w14:paraId="2D63E2A5" w14:textId="77777777" w:rsidR="00815619" w:rsidRDefault="00815619" w:rsidP="0029595A">
      <w:pPr>
        <w:sectPr w:rsidR="00815619" w:rsidSect="00815619">
          <w:footerReference w:type="default" r:id="rId11"/>
          <w:type w:val="continuous"/>
          <w:pgSz w:w="12240" w:h="15840" w:code="1"/>
          <w:pgMar w:top="720" w:right="720" w:bottom="720" w:left="720" w:header="432" w:footer="720" w:gutter="0"/>
          <w:cols w:space="720"/>
          <w:titlePg/>
          <w:docGrid w:linePitch="408"/>
        </w:sectPr>
      </w:pPr>
    </w:p>
    <w:p w14:paraId="36312B3B" w14:textId="1933E73C" w:rsidR="00367707" w:rsidRPr="001936FC" w:rsidRDefault="00367707" w:rsidP="0029595A">
      <w:pPr>
        <w:jc w:val="center"/>
        <w:rPr>
          <w:rStyle w:val="Heading2Char"/>
          <w:rFonts w:asciiTheme="minorHAnsi" w:hAnsiTheme="minorHAnsi"/>
          <w:b/>
          <w:bCs/>
          <w:lang w:val="en-CA"/>
        </w:rPr>
      </w:pPr>
      <w:r>
        <w:rPr>
          <w:rStyle w:val="Heading2Char"/>
          <w:rFonts w:asciiTheme="minorHAnsi" w:hAnsiTheme="minorHAnsi"/>
          <w:b/>
          <w:bCs/>
          <w:lang w:val="en-CA"/>
        </w:rPr>
        <w:t>TIP</w:t>
      </w:r>
    </w:p>
    <w:p w14:paraId="16EC946B" w14:textId="030BD112" w:rsidR="00077298" w:rsidRDefault="00077298" w:rsidP="00077298">
      <w:pPr>
        <w:jc w:val="center"/>
        <w:rPr>
          <w:rStyle w:val="Heading2Char"/>
          <w:rFonts w:asciiTheme="minorHAnsi" w:hAnsiTheme="minorHAnsi"/>
          <w:sz w:val="24"/>
          <w:szCs w:val="22"/>
        </w:rPr>
      </w:pPr>
      <w:r>
        <w:rPr>
          <w:rStyle w:val="Heading2Char"/>
          <w:rFonts w:asciiTheme="minorHAnsi" w:hAnsiTheme="minorHAnsi"/>
          <w:sz w:val="24"/>
          <w:szCs w:val="22"/>
        </w:rPr>
        <w:t>O</w:t>
      </w:r>
      <w:r w:rsidR="00367707" w:rsidRPr="00815619">
        <w:rPr>
          <w:rStyle w:val="Heading2Char"/>
          <w:rFonts w:asciiTheme="minorHAnsi" w:hAnsiTheme="minorHAnsi"/>
          <w:sz w:val="24"/>
          <w:szCs w:val="22"/>
        </w:rPr>
        <w:t xml:space="preserve">ptional </w:t>
      </w:r>
      <w:proofErr w:type="spellStart"/>
      <w:r w:rsidR="00367707" w:rsidRPr="00815619">
        <w:rPr>
          <w:rStyle w:val="Heading2Char"/>
          <w:rFonts w:asciiTheme="minorHAnsi" w:hAnsiTheme="minorHAnsi"/>
          <w:sz w:val="24"/>
          <w:szCs w:val="22"/>
        </w:rPr>
        <w:t>bokchoy</w:t>
      </w:r>
      <w:proofErr w:type="spellEnd"/>
      <w:r w:rsidR="00367707" w:rsidRPr="00815619">
        <w:rPr>
          <w:rStyle w:val="Heading2Char"/>
          <w:rFonts w:asciiTheme="minorHAnsi" w:hAnsiTheme="minorHAnsi"/>
          <w:sz w:val="24"/>
          <w:szCs w:val="22"/>
        </w:rPr>
        <w:t>, cabbage, peas, broccol</w:t>
      </w:r>
      <w:r w:rsidR="00367707">
        <w:rPr>
          <w:rStyle w:val="Heading2Char"/>
          <w:rFonts w:asciiTheme="minorHAnsi" w:hAnsiTheme="minorHAnsi"/>
          <w:sz w:val="24"/>
          <w:szCs w:val="22"/>
        </w:rPr>
        <w:t>i</w:t>
      </w:r>
      <w:r w:rsidR="00367707">
        <w:rPr>
          <w:rStyle w:val="Heading2Char"/>
          <w:rFonts w:asciiTheme="minorHAnsi" w:hAnsiTheme="minorHAnsi"/>
          <w:sz w:val="24"/>
          <w:szCs w:val="22"/>
        </w:rPr>
        <w:t>,</w:t>
      </w:r>
      <w:r>
        <w:rPr>
          <w:rStyle w:val="Heading2Char"/>
          <w:rFonts w:asciiTheme="minorHAnsi" w:hAnsiTheme="minorHAnsi"/>
          <w:sz w:val="24"/>
          <w:szCs w:val="22"/>
        </w:rPr>
        <w:t xml:space="preserve"> Korean daikon</w:t>
      </w:r>
      <w:r w:rsidR="00367707">
        <w:rPr>
          <w:rStyle w:val="Heading2Char"/>
          <w:rFonts w:asciiTheme="minorHAnsi" w:hAnsiTheme="minorHAnsi"/>
          <w:sz w:val="24"/>
          <w:szCs w:val="22"/>
        </w:rPr>
        <w:t xml:space="preserve"> etc.</w:t>
      </w:r>
      <w:r>
        <w:rPr>
          <w:rStyle w:val="Heading2Char"/>
          <w:rFonts w:asciiTheme="minorHAnsi" w:hAnsiTheme="minorHAnsi"/>
          <w:sz w:val="24"/>
          <w:szCs w:val="22"/>
        </w:rPr>
        <w:t xml:space="preserve"> can be added</w:t>
      </w:r>
      <w:r w:rsidR="00367707">
        <w:rPr>
          <w:rStyle w:val="Heading2Char"/>
          <w:rFonts w:asciiTheme="minorHAnsi" w:hAnsiTheme="minorHAnsi"/>
          <w:sz w:val="24"/>
          <w:szCs w:val="22"/>
        </w:rPr>
        <w:t xml:space="preserve"> for extra </w:t>
      </w:r>
      <w:r>
        <w:rPr>
          <w:rStyle w:val="Heading2Char"/>
          <w:rFonts w:asciiTheme="minorHAnsi" w:hAnsiTheme="minorHAnsi"/>
          <w:sz w:val="24"/>
          <w:szCs w:val="22"/>
        </w:rPr>
        <w:t xml:space="preserve">veggies and </w:t>
      </w:r>
      <w:r w:rsidR="00367707">
        <w:rPr>
          <w:rStyle w:val="Heading2Char"/>
          <w:rFonts w:asciiTheme="minorHAnsi" w:hAnsiTheme="minorHAnsi"/>
          <w:sz w:val="24"/>
          <w:szCs w:val="22"/>
        </w:rPr>
        <w:t>greens!</w:t>
      </w:r>
      <w:r>
        <w:rPr>
          <w:rStyle w:val="Heading2Char"/>
          <w:rFonts w:asciiTheme="minorHAnsi" w:hAnsiTheme="minorHAnsi"/>
          <w:sz w:val="24"/>
          <w:szCs w:val="22"/>
        </w:rPr>
        <w:t xml:space="preserve"> For more sauciness, can also use kimchi, ranch, tomato sauce, harissa paste, sweet chili sauce, mayonnaise, sriracha, etc.</w:t>
      </w:r>
    </w:p>
    <w:p w14:paraId="7F91D8B7" w14:textId="773A9AEC" w:rsidR="00367707" w:rsidRDefault="00367707" w:rsidP="00367707">
      <w:pPr>
        <w:rPr>
          <w:rFonts w:eastAsiaTheme="majorEastAsia" w:cstheme="majorBidi"/>
          <w:szCs w:val="22"/>
        </w:rPr>
      </w:pPr>
    </w:p>
    <w:p w14:paraId="1E563D6F" w14:textId="6D7F7BCD" w:rsidR="00367707" w:rsidRDefault="00367707" w:rsidP="00367707">
      <w:pPr>
        <w:rPr>
          <w:rFonts w:eastAsiaTheme="majorEastAsia" w:cstheme="majorBidi"/>
          <w:szCs w:val="22"/>
        </w:rPr>
      </w:pPr>
    </w:p>
    <w:p w14:paraId="4EBD5551" w14:textId="77777777" w:rsidR="00367707" w:rsidRPr="00367707" w:rsidRDefault="00367707" w:rsidP="00367707">
      <w:pPr>
        <w:rPr>
          <w:rFonts w:eastAsiaTheme="majorEastAsia" w:cstheme="majorBidi"/>
          <w:szCs w:val="22"/>
        </w:rPr>
      </w:pPr>
    </w:p>
    <w:p w14:paraId="1EFDA806" w14:textId="6698B693" w:rsidR="00B60005" w:rsidRPr="001936FC" w:rsidRDefault="00B60005" w:rsidP="00367707">
      <w:pPr>
        <w:pStyle w:val="ListParagraph"/>
        <w:ind w:left="360"/>
      </w:pPr>
    </w:p>
    <w:p w14:paraId="227681B1" w14:textId="77777777" w:rsidR="00815619" w:rsidRDefault="00815619" w:rsidP="00B60005">
      <w:pPr>
        <w:pStyle w:val="Title"/>
        <w:rPr>
          <w:rFonts w:asciiTheme="minorHAnsi" w:hAnsiTheme="minorHAnsi"/>
          <w:color w:val="9C72B1" w:themeColor="accent1" w:themeTint="99"/>
        </w:rPr>
        <w:sectPr w:rsidR="00815619" w:rsidSect="00815619">
          <w:type w:val="continuous"/>
          <w:pgSz w:w="12240" w:h="15840" w:code="1"/>
          <w:pgMar w:top="720" w:right="720" w:bottom="720" w:left="720" w:header="432" w:footer="720" w:gutter="0"/>
          <w:cols w:space="720"/>
          <w:titlePg/>
          <w:docGrid w:linePitch="408"/>
        </w:sectPr>
      </w:pPr>
    </w:p>
    <w:p w14:paraId="0423B092" w14:textId="0CBF5041" w:rsidR="00B60005" w:rsidRPr="001936FC" w:rsidRDefault="00D677CE" w:rsidP="00B60005">
      <w:pPr>
        <w:pStyle w:val="Title"/>
        <w:rPr>
          <w:rFonts w:asciiTheme="minorHAnsi" w:hAnsiTheme="minorHAnsi"/>
          <w:color w:val="9C72B1" w:themeColor="accent1" w:themeTint="99"/>
        </w:rPr>
      </w:pPr>
      <w:r w:rsidRPr="001936FC">
        <w:rPr>
          <w:rFonts w:asciiTheme="minorHAnsi" w:hAnsiTheme="minorHAnsi"/>
          <w:color w:val="9C72B1" w:themeColor="accent1" w:themeTint="99"/>
        </w:rPr>
        <w:t>RICE OKONOMIYAKI</w:t>
      </w:r>
    </w:p>
    <w:p w14:paraId="683981F7" w14:textId="04FAECE4" w:rsidR="00B60005" w:rsidRPr="001936FC" w:rsidRDefault="00664AAE" w:rsidP="00B60005">
      <w:r w:rsidRPr="001936FC">
        <w:rPr>
          <w:rFonts w:eastAsiaTheme="majorEastAsia" w:cstheme="majorBidi"/>
          <w:noProof/>
          <w:sz w:val="30"/>
          <w:szCs w:val="26"/>
        </w:rPr>
        <w:drawing>
          <wp:anchor distT="0" distB="0" distL="114300" distR="114300" simplePos="0" relativeHeight="251661312" behindDoc="0" locked="0" layoutInCell="1" allowOverlap="1" wp14:anchorId="704BAA9C" wp14:editId="210AC0B2">
            <wp:simplePos x="0" y="0"/>
            <wp:positionH relativeFrom="column">
              <wp:posOffset>3150870</wp:posOffset>
            </wp:positionH>
            <wp:positionV relativeFrom="paragraph">
              <wp:posOffset>518160</wp:posOffset>
            </wp:positionV>
            <wp:extent cx="3524250" cy="3524250"/>
            <wp:effectExtent l="0" t="0" r="6350" b="6350"/>
            <wp:wrapThrough wrapText="bothSides">
              <wp:wrapPolygon edited="0">
                <wp:start x="0" y="0"/>
                <wp:lineTo x="0" y="21561"/>
                <wp:lineTo x="21561" y="21561"/>
                <wp:lineTo x="21561" y="0"/>
                <wp:lineTo x="0" y="0"/>
              </wp:wrapPolygon>
            </wp:wrapThrough>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4250" cy="3524250"/>
                    </a:xfrm>
                    <a:prstGeom prst="rect">
                      <a:avLst/>
                    </a:prstGeom>
                  </pic:spPr>
                </pic:pic>
              </a:graphicData>
            </a:graphic>
            <wp14:sizeRelH relativeFrom="page">
              <wp14:pctWidth>0</wp14:pctWidth>
            </wp14:sizeRelH>
            <wp14:sizeRelV relativeFrom="page">
              <wp14:pctHeight>0</wp14:pctHeight>
            </wp14:sizeRelV>
          </wp:anchor>
        </w:drawing>
      </w:r>
      <w:r w:rsidR="00B60005" w:rsidRPr="001936FC">
        <w:rPr>
          <w:rFonts w:eastAsiaTheme="majorEastAsia" w:cstheme="majorBidi"/>
          <w:noProof/>
          <w:sz w:val="30"/>
          <w:szCs w:val="26"/>
        </w:rPr>
        <w:drawing>
          <wp:anchor distT="0" distB="0" distL="114300" distR="114300" simplePos="0" relativeHeight="251660288" behindDoc="0" locked="0" layoutInCell="1" allowOverlap="1" wp14:anchorId="1060E850" wp14:editId="685C77EF">
            <wp:simplePos x="0" y="0"/>
            <wp:positionH relativeFrom="column">
              <wp:posOffset>3165983</wp:posOffset>
            </wp:positionH>
            <wp:positionV relativeFrom="paragraph">
              <wp:posOffset>512445</wp:posOffset>
            </wp:positionV>
            <wp:extent cx="3524250" cy="3524250"/>
            <wp:effectExtent l="0" t="0" r="6350" b="6350"/>
            <wp:wrapThrough wrapText="bothSides">
              <wp:wrapPolygon edited="0">
                <wp:start x="0" y="21600"/>
                <wp:lineTo x="21561" y="21600"/>
                <wp:lineTo x="21561" y="39"/>
                <wp:lineTo x="0" y="39"/>
                <wp:lineTo x="0" y="21600"/>
              </wp:wrapPolygon>
            </wp:wrapThrough>
            <wp:docPr id="3" name="Picture 3"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wl of foo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524250" cy="3524250"/>
                    </a:xfrm>
                    <a:prstGeom prst="rect">
                      <a:avLst/>
                    </a:prstGeom>
                  </pic:spPr>
                </pic:pic>
              </a:graphicData>
            </a:graphic>
            <wp14:sizeRelH relativeFrom="page">
              <wp14:pctWidth>0</wp14:pctWidth>
            </wp14:sizeRelH>
            <wp14:sizeRelV relativeFrom="page">
              <wp14:pctHeight>0</wp14:pctHeight>
            </wp14:sizeRelV>
          </wp:anchor>
        </w:drawing>
      </w:r>
      <w:r w:rsidR="00B60005" w:rsidRPr="001936FC">
        <w:t>2</w:t>
      </w:r>
      <w:r w:rsidRPr="001936FC">
        <w:t xml:space="preserve"> Servings | Prep Time: 5 minutes | Total Time: 30 minutes </w:t>
      </w:r>
    </w:p>
    <w:sdt>
      <w:sdtPr>
        <w:rPr>
          <w:rFonts w:asciiTheme="minorHAnsi" w:hAnsiTheme="minorHAnsi"/>
        </w:rPr>
        <w:id w:val="585199300"/>
        <w:placeholder>
          <w:docPart w:val="D53E355C482EF94CB08571B1457F3760"/>
        </w:placeholder>
        <w:temporary/>
        <w:showingPlcHdr/>
        <w15:appearance w15:val="hidden"/>
      </w:sdtPr>
      <w:sdtEndPr/>
      <w:sdtContent>
        <w:p w14:paraId="013BD207" w14:textId="77777777" w:rsidR="00B60005" w:rsidRPr="001936FC" w:rsidRDefault="00B60005" w:rsidP="00B60005">
          <w:pPr>
            <w:pStyle w:val="Heading1"/>
            <w:rPr>
              <w:rFonts w:asciiTheme="minorHAnsi" w:hAnsiTheme="minorHAnsi"/>
            </w:rPr>
          </w:pPr>
          <w:r w:rsidRPr="001936FC">
            <w:rPr>
              <w:rFonts w:asciiTheme="minorHAnsi" w:hAnsiTheme="minorHAnsi"/>
              <w:color w:val="9C72B1" w:themeColor="accent1" w:themeTint="99"/>
            </w:rPr>
            <w:t>Ingredients</w:t>
          </w:r>
        </w:p>
      </w:sdtContent>
    </w:sdt>
    <w:p w14:paraId="6EF4FC3B" w14:textId="7285A7C6" w:rsidR="00B60005" w:rsidRPr="001936FC" w:rsidRDefault="00D677CE" w:rsidP="00B60005">
      <w:pPr>
        <w:rPr>
          <w:rStyle w:val="Heading2Char"/>
          <w:rFonts w:asciiTheme="minorHAnsi" w:hAnsiTheme="minorHAnsi"/>
        </w:rPr>
      </w:pPr>
      <w:r w:rsidRPr="001936FC">
        <w:rPr>
          <w:rStyle w:val="Heading2Char"/>
          <w:rFonts w:asciiTheme="minorHAnsi" w:hAnsiTheme="minorHAnsi"/>
        </w:rPr>
        <w:t>1/2 cup fresh/leftover rice</w:t>
      </w:r>
    </w:p>
    <w:p w14:paraId="4E222473" w14:textId="197B20A9" w:rsidR="00D677CE" w:rsidRPr="001936FC" w:rsidRDefault="00D677CE" w:rsidP="00B60005">
      <w:pPr>
        <w:rPr>
          <w:rStyle w:val="Heading2Char"/>
          <w:rFonts w:asciiTheme="minorHAnsi" w:hAnsiTheme="minorHAnsi"/>
        </w:rPr>
      </w:pPr>
      <w:r w:rsidRPr="001936FC">
        <w:rPr>
          <w:rStyle w:val="Heading2Char"/>
          <w:rFonts w:asciiTheme="minorHAnsi" w:hAnsiTheme="minorHAnsi"/>
        </w:rPr>
        <w:t>1 tbsp bonito stock</w:t>
      </w:r>
    </w:p>
    <w:p w14:paraId="0C445040" w14:textId="3F1BB2EE" w:rsidR="00D677CE" w:rsidRPr="001936FC" w:rsidRDefault="00D677CE" w:rsidP="00B60005">
      <w:pPr>
        <w:rPr>
          <w:rStyle w:val="Heading2Char"/>
          <w:rFonts w:asciiTheme="minorHAnsi" w:hAnsiTheme="minorHAnsi"/>
        </w:rPr>
      </w:pPr>
      <w:r w:rsidRPr="001936FC">
        <w:rPr>
          <w:rStyle w:val="Heading2Char"/>
          <w:rFonts w:asciiTheme="minorHAnsi" w:hAnsiTheme="minorHAnsi"/>
        </w:rPr>
        <w:t>2 eggs (or starch—binding agent)</w:t>
      </w:r>
    </w:p>
    <w:p w14:paraId="24AC32CC" w14:textId="765317F9" w:rsidR="008C6219" w:rsidRPr="001936FC" w:rsidRDefault="008C6219" w:rsidP="00B60005">
      <w:pPr>
        <w:rPr>
          <w:rStyle w:val="Heading2Char"/>
          <w:rFonts w:asciiTheme="minorHAnsi" w:hAnsiTheme="minorHAnsi"/>
        </w:rPr>
      </w:pPr>
      <w:r w:rsidRPr="001936FC">
        <w:rPr>
          <w:rStyle w:val="Heading2Char"/>
          <w:rFonts w:asciiTheme="minorHAnsi" w:hAnsiTheme="minorHAnsi"/>
        </w:rPr>
        <w:t>Rice/cake flour</w:t>
      </w:r>
    </w:p>
    <w:p w14:paraId="477D4B49" w14:textId="77777777" w:rsidR="00B60005" w:rsidRPr="001936FC" w:rsidRDefault="00B60005" w:rsidP="00B60005">
      <w:pPr>
        <w:rPr>
          <w:rStyle w:val="Heading2Char"/>
          <w:rFonts w:asciiTheme="minorHAnsi" w:hAnsiTheme="minorHAnsi"/>
        </w:rPr>
      </w:pPr>
    </w:p>
    <w:p w14:paraId="2CBE0B75" w14:textId="5C3CE448" w:rsidR="00B60005" w:rsidRPr="001936FC" w:rsidRDefault="00D677CE" w:rsidP="00B60005">
      <w:pPr>
        <w:rPr>
          <w:rStyle w:val="Heading2Char"/>
          <w:rFonts w:asciiTheme="minorHAnsi" w:hAnsiTheme="minorHAnsi"/>
        </w:rPr>
      </w:pPr>
      <w:r w:rsidRPr="001936FC">
        <w:rPr>
          <w:rStyle w:val="Heading2Char"/>
          <w:rFonts w:asciiTheme="minorHAnsi" w:hAnsiTheme="minorHAnsi"/>
        </w:rPr>
        <w:t xml:space="preserve">OKONOMIYAKI </w:t>
      </w:r>
      <w:r w:rsidR="00B60005" w:rsidRPr="001936FC">
        <w:rPr>
          <w:rStyle w:val="Heading2Char"/>
          <w:rFonts w:asciiTheme="minorHAnsi" w:hAnsiTheme="minorHAnsi"/>
        </w:rPr>
        <w:t>SAUCE</w:t>
      </w:r>
    </w:p>
    <w:p w14:paraId="11CA5C7A" w14:textId="3E4BBD9C" w:rsidR="00B60005" w:rsidRPr="001936FC" w:rsidRDefault="00B60005" w:rsidP="00B60005">
      <w:pPr>
        <w:rPr>
          <w:rStyle w:val="Heading2Char"/>
          <w:rFonts w:asciiTheme="minorHAnsi" w:hAnsiTheme="minorHAnsi"/>
        </w:rPr>
      </w:pPr>
      <w:r w:rsidRPr="001936FC">
        <w:rPr>
          <w:rStyle w:val="Heading2Char"/>
          <w:rFonts w:asciiTheme="minorHAnsi" w:hAnsiTheme="minorHAnsi"/>
        </w:rPr>
        <w:t xml:space="preserve">2 tbsp </w:t>
      </w:r>
      <w:r w:rsidR="00D677CE" w:rsidRPr="001936FC">
        <w:rPr>
          <w:rStyle w:val="Heading2Char"/>
          <w:rFonts w:asciiTheme="minorHAnsi" w:hAnsiTheme="minorHAnsi"/>
        </w:rPr>
        <w:t>oyster sauce</w:t>
      </w:r>
    </w:p>
    <w:p w14:paraId="1B4A670D" w14:textId="5D14D14A" w:rsidR="00B60005" w:rsidRPr="001936FC" w:rsidRDefault="00D677CE" w:rsidP="00B60005">
      <w:pPr>
        <w:rPr>
          <w:rStyle w:val="Heading2Char"/>
          <w:rFonts w:asciiTheme="minorHAnsi" w:hAnsiTheme="minorHAnsi"/>
        </w:rPr>
      </w:pPr>
      <w:r w:rsidRPr="001936FC">
        <w:rPr>
          <w:rStyle w:val="Heading2Char"/>
          <w:rFonts w:asciiTheme="minorHAnsi" w:hAnsiTheme="minorHAnsi"/>
        </w:rPr>
        <w:t>3 tbsp Worcestershire</w:t>
      </w:r>
      <w:r w:rsidR="00B60005" w:rsidRPr="001936FC">
        <w:rPr>
          <w:rStyle w:val="Heading2Char"/>
          <w:rFonts w:asciiTheme="minorHAnsi" w:hAnsiTheme="minorHAnsi"/>
        </w:rPr>
        <w:t xml:space="preserve"> sauce</w:t>
      </w:r>
    </w:p>
    <w:p w14:paraId="50558523" w14:textId="214537BB" w:rsidR="00B60005" w:rsidRPr="001936FC" w:rsidRDefault="00B60005" w:rsidP="00B60005">
      <w:pPr>
        <w:rPr>
          <w:rStyle w:val="Heading2Char"/>
          <w:rFonts w:asciiTheme="minorHAnsi" w:hAnsiTheme="minorHAnsi"/>
        </w:rPr>
      </w:pPr>
      <w:r w:rsidRPr="001936FC">
        <w:rPr>
          <w:rStyle w:val="Heading2Char"/>
          <w:rFonts w:asciiTheme="minorHAnsi" w:hAnsiTheme="minorHAnsi"/>
        </w:rPr>
        <w:t xml:space="preserve">½ tbsp </w:t>
      </w:r>
      <w:r w:rsidR="00D677CE" w:rsidRPr="001936FC">
        <w:rPr>
          <w:rStyle w:val="Heading2Char"/>
          <w:rFonts w:asciiTheme="minorHAnsi" w:hAnsiTheme="minorHAnsi"/>
        </w:rPr>
        <w:t>reg/brown sugar</w:t>
      </w:r>
    </w:p>
    <w:p w14:paraId="150DB68F" w14:textId="5C57E77A" w:rsidR="00B60005" w:rsidRPr="001936FC" w:rsidRDefault="00D677CE" w:rsidP="00B60005">
      <w:pPr>
        <w:rPr>
          <w:rStyle w:val="Heading2Char"/>
          <w:rFonts w:asciiTheme="minorHAnsi" w:hAnsiTheme="minorHAnsi"/>
        </w:rPr>
      </w:pPr>
      <w:r w:rsidRPr="001936FC">
        <w:rPr>
          <w:rStyle w:val="Heading2Char"/>
          <w:rFonts w:asciiTheme="minorHAnsi" w:hAnsiTheme="minorHAnsi"/>
        </w:rPr>
        <w:t>4</w:t>
      </w:r>
      <w:r w:rsidR="00B60005" w:rsidRPr="001936FC">
        <w:rPr>
          <w:rStyle w:val="Heading2Char"/>
          <w:rFonts w:asciiTheme="minorHAnsi" w:hAnsiTheme="minorHAnsi"/>
        </w:rPr>
        <w:t xml:space="preserve"> </w:t>
      </w:r>
      <w:r w:rsidRPr="001936FC">
        <w:rPr>
          <w:rStyle w:val="Heading2Char"/>
          <w:rFonts w:asciiTheme="minorHAnsi" w:hAnsiTheme="minorHAnsi"/>
        </w:rPr>
        <w:t>tbsp ketchup</w:t>
      </w:r>
    </w:p>
    <w:p w14:paraId="4A213FE0" w14:textId="77777777" w:rsidR="00B60005" w:rsidRPr="001936FC" w:rsidRDefault="00B60005" w:rsidP="00B60005">
      <w:pPr>
        <w:rPr>
          <w:rStyle w:val="Heading2Char"/>
          <w:rFonts w:asciiTheme="minorHAnsi" w:hAnsiTheme="minorHAnsi"/>
        </w:rPr>
      </w:pPr>
    </w:p>
    <w:p w14:paraId="789C497E" w14:textId="77777777" w:rsidR="00B60005" w:rsidRPr="001936FC" w:rsidRDefault="00B60005" w:rsidP="00B60005">
      <w:pPr>
        <w:rPr>
          <w:rStyle w:val="Heading2Char"/>
          <w:rFonts w:asciiTheme="minorHAnsi" w:hAnsiTheme="minorHAnsi"/>
        </w:rPr>
        <w:sectPr w:rsidR="00B60005" w:rsidRPr="001936FC" w:rsidSect="00B60005">
          <w:type w:val="continuous"/>
          <w:pgSz w:w="12240" w:h="15840" w:code="1"/>
          <w:pgMar w:top="720" w:right="720" w:bottom="720" w:left="720" w:header="432" w:footer="720" w:gutter="0"/>
          <w:cols w:space="720"/>
          <w:titlePg/>
          <w:docGrid w:linePitch="408"/>
        </w:sectPr>
      </w:pPr>
    </w:p>
    <w:p w14:paraId="1EBC4DCD" w14:textId="5A2F7746" w:rsidR="00B60005" w:rsidRPr="001936FC" w:rsidRDefault="00D677CE" w:rsidP="00B60005">
      <w:pPr>
        <w:rPr>
          <w:rStyle w:val="Heading2Char"/>
          <w:rFonts w:asciiTheme="minorHAnsi" w:hAnsiTheme="minorHAnsi"/>
        </w:rPr>
      </w:pPr>
      <w:r w:rsidRPr="001936FC">
        <w:rPr>
          <w:rStyle w:val="Heading2Char"/>
          <w:rFonts w:asciiTheme="minorHAnsi" w:hAnsiTheme="minorHAnsi"/>
        </w:rPr>
        <w:t xml:space="preserve">OKONOMIYAKI </w:t>
      </w:r>
      <w:r w:rsidR="00B60005" w:rsidRPr="001936FC">
        <w:rPr>
          <w:rStyle w:val="Heading2Char"/>
          <w:rFonts w:asciiTheme="minorHAnsi" w:hAnsiTheme="minorHAnsi"/>
        </w:rPr>
        <w:t>TOPPINGS</w:t>
      </w:r>
    </w:p>
    <w:p w14:paraId="39018205" w14:textId="77777777" w:rsidR="00B60005" w:rsidRPr="001936FC" w:rsidRDefault="00B60005" w:rsidP="00B60005">
      <w:pPr>
        <w:rPr>
          <w:rStyle w:val="Heading2Char"/>
          <w:rFonts w:asciiTheme="minorHAnsi" w:hAnsiTheme="minorHAnsi"/>
        </w:rPr>
      </w:pPr>
      <w:r w:rsidRPr="001936FC">
        <w:rPr>
          <w:rStyle w:val="Heading2Char"/>
          <w:rFonts w:asciiTheme="minorHAnsi" w:hAnsiTheme="minorHAnsi"/>
        </w:rPr>
        <w:t>1 tsp sesame seeds</w:t>
      </w:r>
    </w:p>
    <w:p w14:paraId="4D5A8179" w14:textId="18A18D2E" w:rsidR="00D677CE" w:rsidRPr="001936FC" w:rsidRDefault="00B60005" w:rsidP="00B60005">
      <w:pPr>
        <w:rPr>
          <w:rStyle w:val="Heading2Char"/>
          <w:rFonts w:asciiTheme="minorHAnsi" w:hAnsiTheme="minorHAnsi"/>
        </w:rPr>
      </w:pPr>
      <w:r w:rsidRPr="001936FC">
        <w:rPr>
          <w:rStyle w:val="Heading2Char"/>
          <w:rFonts w:asciiTheme="minorHAnsi" w:hAnsiTheme="minorHAnsi"/>
        </w:rPr>
        <w:t xml:space="preserve">1 tsp </w:t>
      </w:r>
      <w:r w:rsidR="00D677CE" w:rsidRPr="001936FC">
        <w:rPr>
          <w:rStyle w:val="Heading2Char"/>
          <w:rFonts w:asciiTheme="minorHAnsi" w:hAnsiTheme="minorHAnsi"/>
        </w:rPr>
        <w:t>Japanese mayonnaise</w:t>
      </w:r>
    </w:p>
    <w:p w14:paraId="66478F89" w14:textId="68148B1F" w:rsidR="00D677CE" w:rsidRPr="001936FC" w:rsidRDefault="00D677CE" w:rsidP="00B60005">
      <w:pPr>
        <w:rPr>
          <w:rStyle w:val="Heading2Char"/>
          <w:rFonts w:asciiTheme="minorHAnsi" w:hAnsiTheme="minorHAnsi"/>
        </w:rPr>
      </w:pPr>
      <w:r w:rsidRPr="001936FC">
        <w:rPr>
          <w:rStyle w:val="Heading2Char"/>
          <w:rFonts w:asciiTheme="minorHAnsi" w:hAnsiTheme="minorHAnsi"/>
        </w:rPr>
        <w:t xml:space="preserve">pickled </w:t>
      </w:r>
      <w:r w:rsidR="00375383" w:rsidRPr="001936FC">
        <w:rPr>
          <w:rStyle w:val="Heading2Char"/>
          <w:rFonts w:asciiTheme="minorHAnsi" w:hAnsiTheme="minorHAnsi"/>
        </w:rPr>
        <w:t xml:space="preserve">red </w:t>
      </w:r>
      <w:r w:rsidRPr="001936FC">
        <w:rPr>
          <w:rStyle w:val="Heading2Char"/>
          <w:rFonts w:asciiTheme="minorHAnsi" w:hAnsiTheme="minorHAnsi"/>
        </w:rPr>
        <w:t>ginger, chopped</w:t>
      </w:r>
    </w:p>
    <w:p w14:paraId="52999C70" w14:textId="341A01A1" w:rsidR="00D677CE" w:rsidRPr="001936FC" w:rsidRDefault="00D677CE" w:rsidP="00B60005">
      <w:pPr>
        <w:rPr>
          <w:rStyle w:val="Heading2Char"/>
          <w:rFonts w:asciiTheme="minorHAnsi" w:hAnsiTheme="minorHAnsi"/>
        </w:rPr>
      </w:pPr>
      <w:r w:rsidRPr="001936FC">
        <w:rPr>
          <w:rStyle w:val="Heading2Char"/>
          <w:rFonts w:asciiTheme="minorHAnsi" w:hAnsiTheme="minorHAnsi"/>
        </w:rPr>
        <w:t>bonito flakes</w:t>
      </w:r>
    </w:p>
    <w:p w14:paraId="64BD6004" w14:textId="3E143632" w:rsidR="00B145CC" w:rsidRPr="001936FC" w:rsidRDefault="00B145CC" w:rsidP="00B60005">
      <w:pPr>
        <w:rPr>
          <w:rStyle w:val="Heading2Char"/>
          <w:rFonts w:asciiTheme="minorHAnsi" w:hAnsiTheme="minorHAnsi"/>
        </w:rPr>
      </w:pPr>
      <w:r w:rsidRPr="001936FC">
        <w:rPr>
          <w:rStyle w:val="Heading2Char"/>
          <w:rFonts w:asciiTheme="minorHAnsi" w:hAnsiTheme="minorHAnsi"/>
        </w:rPr>
        <w:t>toasted sesame seeds</w:t>
      </w:r>
    </w:p>
    <w:p w14:paraId="34F045AB" w14:textId="66D87230" w:rsidR="00B60005" w:rsidRPr="001936FC" w:rsidRDefault="00B60005" w:rsidP="00B60005">
      <w:pPr>
        <w:rPr>
          <w:rStyle w:val="Heading2Char"/>
          <w:rFonts w:asciiTheme="minorHAnsi" w:hAnsiTheme="minorHAnsi"/>
          <w:lang w:val="en-CA"/>
        </w:rPr>
      </w:pPr>
      <w:r w:rsidRPr="001936FC">
        <w:rPr>
          <w:rStyle w:val="Heading2Char"/>
          <w:rFonts w:asciiTheme="minorHAnsi" w:hAnsiTheme="minorHAnsi"/>
          <w:lang w:val="en-CA"/>
        </w:rPr>
        <w:t xml:space="preserve">(optional) kimchi, nutritional yeast, </w:t>
      </w:r>
      <w:r w:rsidR="00D677CE" w:rsidRPr="001936FC">
        <w:rPr>
          <w:rStyle w:val="Heading2Char"/>
          <w:rFonts w:asciiTheme="minorHAnsi" w:hAnsiTheme="minorHAnsi"/>
          <w:lang w:val="en-CA"/>
        </w:rPr>
        <w:t>kewpie sesame dressing</w:t>
      </w:r>
      <w:r w:rsidRPr="001936FC">
        <w:rPr>
          <w:rStyle w:val="Heading2Char"/>
          <w:rFonts w:asciiTheme="minorHAnsi" w:hAnsiTheme="minorHAnsi"/>
          <w:lang w:val="en-CA"/>
        </w:rPr>
        <w:t>, daikon, pickled ginger, etc.</w:t>
      </w:r>
    </w:p>
    <w:p w14:paraId="1D768882" w14:textId="77777777" w:rsidR="00B60005" w:rsidRPr="001936FC" w:rsidRDefault="00B60005" w:rsidP="00B60005">
      <w:pPr>
        <w:rPr>
          <w:rStyle w:val="Heading2Char"/>
          <w:rFonts w:asciiTheme="minorHAnsi" w:hAnsiTheme="minorHAnsi"/>
          <w:lang w:val="en-CA"/>
        </w:rPr>
      </w:pPr>
      <w:r w:rsidRPr="001936FC">
        <w:rPr>
          <w:rStyle w:val="Heading2Char"/>
          <w:rFonts w:asciiTheme="minorHAnsi" w:hAnsiTheme="minorHAnsi"/>
          <w:lang w:val="en-CA"/>
        </w:rPr>
        <w:t>VEGGIES</w:t>
      </w:r>
    </w:p>
    <w:p w14:paraId="675F92CE" w14:textId="1805DB21" w:rsidR="00B60005" w:rsidRPr="001936FC" w:rsidRDefault="00D677CE" w:rsidP="00B60005">
      <w:pPr>
        <w:rPr>
          <w:rStyle w:val="Heading2Char"/>
          <w:rFonts w:asciiTheme="minorHAnsi" w:hAnsiTheme="minorHAnsi"/>
        </w:rPr>
      </w:pPr>
      <w:r w:rsidRPr="001936FC">
        <w:rPr>
          <w:rStyle w:val="Heading2Char"/>
          <w:rFonts w:asciiTheme="minorHAnsi" w:hAnsiTheme="minorHAnsi"/>
        </w:rPr>
        <w:t>3 cabbage leaves (traditionally with green or white cabbage, I used napa)</w:t>
      </w:r>
      <w:r w:rsidR="00B60005" w:rsidRPr="001936FC">
        <w:rPr>
          <w:rStyle w:val="Heading2Char"/>
          <w:rFonts w:asciiTheme="minorHAnsi" w:hAnsiTheme="minorHAnsi"/>
        </w:rPr>
        <w:t>, chopped</w:t>
      </w:r>
    </w:p>
    <w:p w14:paraId="588FDB4A" w14:textId="7BE8FCCA" w:rsidR="00B60005" w:rsidRPr="001936FC" w:rsidRDefault="00B60005" w:rsidP="00B60005">
      <w:pPr>
        <w:rPr>
          <w:rStyle w:val="Heading2Char"/>
          <w:rFonts w:asciiTheme="minorHAnsi" w:hAnsiTheme="minorHAnsi"/>
        </w:rPr>
      </w:pPr>
      <w:r w:rsidRPr="001936FC">
        <w:rPr>
          <w:rStyle w:val="Heading2Char"/>
          <w:rFonts w:asciiTheme="minorHAnsi" w:hAnsiTheme="minorHAnsi"/>
        </w:rPr>
        <w:t>2 stalks green onion, chopped</w:t>
      </w:r>
    </w:p>
    <w:p w14:paraId="3436C11A" w14:textId="6B4FB961" w:rsidR="00D677CE" w:rsidRPr="001936FC" w:rsidRDefault="00D677CE" w:rsidP="00B60005">
      <w:pPr>
        <w:rPr>
          <w:rStyle w:val="Heading2Char"/>
          <w:rFonts w:asciiTheme="minorHAnsi" w:hAnsiTheme="minorHAnsi"/>
        </w:rPr>
      </w:pPr>
      <w:r w:rsidRPr="001936FC">
        <w:rPr>
          <w:rStyle w:val="Heading2Char"/>
          <w:rFonts w:asciiTheme="minorHAnsi" w:hAnsiTheme="minorHAnsi"/>
        </w:rPr>
        <w:t>1 tbsp grated daikon</w:t>
      </w:r>
    </w:p>
    <w:p w14:paraId="6BD80C6C" w14:textId="3C3B13A7" w:rsidR="00D677CE" w:rsidRPr="001936FC" w:rsidRDefault="00B60005" w:rsidP="00D677CE">
      <w:pPr>
        <w:rPr>
          <w:rFonts w:eastAsiaTheme="majorEastAsia" w:cstheme="majorBidi"/>
          <w:sz w:val="30"/>
          <w:szCs w:val="26"/>
        </w:rPr>
        <w:sectPr w:rsidR="00D677CE" w:rsidRPr="001936FC" w:rsidSect="00373774">
          <w:type w:val="continuous"/>
          <w:pgSz w:w="12240" w:h="15840" w:code="1"/>
          <w:pgMar w:top="720" w:right="720" w:bottom="720" w:left="720" w:header="432" w:footer="720" w:gutter="0"/>
          <w:cols w:num="2" w:space="720"/>
          <w:titlePg/>
          <w:docGrid w:linePitch="408"/>
        </w:sectPr>
      </w:pPr>
      <w:r w:rsidRPr="001936FC">
        <w:rPr>
          <w:rStyle w:val="Heading2Char"/>
          <w:rFonts w:asciiTheme="minorHAnsi" w:hAnsiTheme="minorHAnsi"/>
        </w:rPr>
        <w:t xml:space="preserve">(optional) </w:t>
      </w:r>
      <w:r w:rsidR="00D677CE" w:rsidRPr="001936FC">
        <w:rPr>
          <w:rStyle w:val="Heading2Char"/>
          <w:rFonts w:asciiTheme="minorHAnsi" w:hAnsiTheme="minorHAnsi"/>
        </w:rPr>
        <w:t>carrot</w:t>
      </w:r>
      <w:r w:rsidRPr="001936FC">
        <w:rPr>
          <w:rStyle w:val="Heading2Char"/>
          <w:rFonts w:asciiTheme="minorHAnsi" w:hAnsiTheme="minorHAnsi"/>
        </w:rPr>
        <w:t xml:space="preserve">, </w:t>
      </w:r>
      <w:r w:rsidR="00D677CE" w:rsidRPr="001936FC">
        <w:rPr>
          <w:rStyle w:val="Heading2Char"/>
          <w:rFonts w:asciiTheme="minorHAnsi" w:hAnsiTheme="minorHAnsi"/>
        </w:rPr>
        <w:t>cucumber, leafy greens</w:t>
      </w:r>
    </w:p>
    <w:p w14:paraId="6B25E961" w14:textId="77777777" w:rsidR="005505A5" w:rsidRPr="001936FC" w:rsidRDefault="005505A5" w:rsidP="00B60005">
      <w:pPr>
        <w:pStyle w:val="Heading1"/>
        <w:rPr>
          <w:rFonts w:asciiTheme="minorHAnsi" w:hAnsiTheme="minorHAnsi"/>
        </w:rPr>
      </w:pPr>
    </w:p>
    <w:sdt>
      <w:sdtPr>
        <w:rPr>
          <w:rFonts w:asciiTheme="minorHAnsi" w:hAnsiTheme="minorHAnsi"/>
        </w:rPr>
        <w:id w:val="-1099092882"/>
        <w:placeholder>
          <w:docPart w:val="0F263262467AA74DAEC05C3780F2D8C4"/>
        </w:placeholder>
        <w:temporary/>
        <w:showingPlcHdr/>
        <w15:appearance w15:val="hidden"/>
      </w:sdtPr>
      <w:sdtEndPr/>
      <w:sdtContent>
        <w:p w14:paraId="5A618DC2" w14:textId="2EE03A36" w:rsidR="00B60005" w:rsidRPr="001936FC" w:rsidRDefault="00B60005" w:rsidP="00B60005">
          <w:pPr>
            <w:pStyle w:val="Heading1"/>
            <w:rPr>
              <w:rFonts w:asciiTheme="minorHAnsi" w:hAnsiTheme="minorHAnsi"/>
            </w:rPr>
          </w:pPr>
          <w:r w:rsidRPr="001936FC">
            <w:rPr>
              <w:rFonts w:asciiTheme="minorHAnsi" w:hAnsiTheme="minorHAnsi"/>
            </w:rPr>
            <w:t>Directions</w:t>
          </w:r>
        </w:p>
      </w:sdtContent>
    </w:sdt>
    <w:p w14:paraId="6B88357F" w14:textId="530BCEC5" w:rsidR="00B60005" w:rsidRPr="001936FC" w:rsidRDefault="00B60005" w:rsidP="00B60005">
      <w:r w:rsidRPr="001936FC">
        <w:t xml:space="preserve">Make the sauce by combining </w:t>
      </w:r>
      <w:r w:rsidR="00B45116" w:rsidRPr="001936FC">
        <w:t>ketchup</w:t>
      </w:r>
      <w:r w:rsidRPr="001936FC">
        <w:t xml:space="preserve">, oyster sauce, </w:t>
      </w:r>
      <w:r w:rsidR="00B45116" w:rsidRPr="001936FC">
        <w:t>sugar, Worcestershire sauce</w:t>
      </w:r>
      <w:r w:rsidRPr="001936FC">
        <w:t xml:space="preserve"> in a </w:t>
      </w:r>
      <w:r w:rsidR="00B45116" w:rsidRPr="001936FC">
        <w:t xml:space="preserve">small </w:t>
      </w:r>
      <w:r w:rsidRPr="001936FC">
        <w:t>bowl</w:t>
      </w:r>
      <w:r w:rsidR="00B45116" w:rsidRPr="001936FC">
        <w:t>.</w:t>
      </w:r>
    </w:p>
    <w:p w14:paraId="63794A29" w14:textId="6CCBA237" w:rsidR="007F4560" w:rsidRPr="001936FC" w:rsidRDefault="00B45116">
      <w:r w:rsidRPr="001936FC">
        <w:t xml:space="preserve">In a big mixing bowl, heat up leftover rice </w:t>
      </w:r>
      <w:r w:rsidR="008C6219" w:rsidRPr="001936FC">
        <w:t>in the microwave with a cup of</w:t>
      </w:r>
      <w:r w:rsidRPr="001936FC">
        <w:t xml:space="preserve"> water</w:t>
      </w:r>
      <w:r w:rsidR="008C6219" w:rsidRPr="001936FC">
        <w:t xml:space="preserve"> on the side</w:t>
      </w:r>
      <w:r w:rsidRPr="001936FC">
        <w:t xml:space="preserve"> to </w:t>
      </w:r>
      <w:r w:rsidR="008C6219" w:rsidRPr="001936FC">
        <w:t xml:space="preserve">help </w:t>
      </w:r>
      <w:r w:rsidRPr="001936FC">
        <w:t xml:space="preserve">soften, before adding </w:t>
      </w:r>
      <w:r w:rsidR="008C6219" w:rsidRPr="001936FC">
        <w:t xml:space="preserve">eggs and chopped cabbage </w:t>
      </w:r>
      <w:r w:rsidRPr="001936FC">
        <w:t>(</w:t>
      </w:r>
      <w:r w:rsidR="008C6219" w:rsidRPr="001936FC">
        <w:t xml:space="preserve">omit heating part if </w:t>
      </w:r>
      <w:r w:rsidRPr="001936FC">
        <w:t>us</w:t>
      </w:r>
      <w:r w:rsidR="008C6219" w:rsidRPr="001936FC">
        <w:t>ing</w:t>
      </w:r>
      <w:r w:rsidRPr="001936FC">
        <w:t xml:space="preserve"> fresh rice)</w:t>
      </w:r>
      <w:r w:rsidR="008C6219" w:rsidRPr="001936FC">
        <w:t>.</w:t>
      </w:r>
    </w:p>
    <w:p w14:paraId="5B1B146F" w14:textId="1EE48E46" w:rsidR="008C6219" w:rsidRPr="001936FC" w:rsidRDefault="008C6219">
      <w:r w:rsidRPr="001936FC">
        <w:t>Add 2 tbsp of flour in the bowl containing the rice batter to begin, add more later if necessary.</w:t>
      </w:r>
    </w:p>
    <w:p w14:paraId="38301FD0" w14:textId="2A1B5CC3" w:rsidR="008C6219" w:rsidRPr="001936FC" w:rsidRDefault="008C6219">
      <w:r w:rsidRPr="001936FC">
        <w:t>Dissolve bonito stock in warm water and pour the water gradually over rice-flour mixture until the batter becomes somewhat sticky.</w:t>
      </w:r>
    </w:p>
    <w:p w14:paraId="76C2614E" w14:textId="4ACEC75C" w:rsidR="008C6219" w:rsidRPr="001936FC" w:rsidRDefault="008C6219">
      <w:r w:rsidRPr="001936FC">
        <w:t xml:space="preserve">Heat up 1 tbsp of sesame oil in a small nonstick </w:t>
      </w:r>
      <w:r w:rsidR="007D5B38" w:rsidRPr="001936FC">
        <w:t>pan and</w:t>
      </w:r>
      <w:r w:rsidRPr="001936FC">
        <w:t xml:space="preserve"> add the batter when the oil reaches an adequate temperature.</w:t>
      </w:r>
    </w:p>
    <w:p w14:paraId="70560218" w14:textId="1B9621FA" w:rsidR="008C6219" w:rsidRPr="001936FC" w:rsidRDefault="008C6219">
      <w:r w:rsidRPr="001936FC">
        <w:t xml:space="preserve">Shape the batter into a circle (at this point, some sort of protein: pork belly, bacon, shrimp, etc. can be placed on top of the pancake. I used leftover Char Siu pork strips) and leave it on medium-high heat for about </w:t>
      </w:r>
      <w:r w:rsidR="00664AAE" w:rsidRPr="001936FC">
        <w:t>3</w:t>
      </w:r>
      <w:r w:rsidRPr="001936FC">
        <w:t xml:space="preserve"> minutes.</w:t>
      </w:r>
    </w:p>
    <w:p w14:paraId="54A2D0D9" w14:textId="1022F9BF" w:rsidR="008C6219" w:rsidRPr="001936FC" w:rsidRDefault="008C6219">
      <w:r w:rsidRPr="001936FC">
        <w:t xml:space="preserve">Carefully turn the pancake over, cover the pan with a lid and let it steam for an additional </w:t>
      </w:r>
      <w:r w:rsidR="00664AAE" w:rsidRPr="001936FC">
        <w:t>5</w:t>
      </w:r>
      <w:r w:rsidRPr="001936FC">
        <w:t xml:space="preserve"> minutes.</w:t>
      </w:r>
    </w:p>
    <w:p w14:paraId="24A3937A" w14:textId="3042260C" w:rsidR="00375383" w:rsidRPr="001936FC" w:rsidRDefault="00375383">
      <w:r w:rsidRPr="001936FC">
        <w:t>Spread the okonomiyaki sauce and Japanese mayonnaise over the plated pancake.</w:t>
      </w:r>
    </w:p>
    <w:p w14:paraId="12637AC6" w14:textId="30A9AE54" w:rsidR="008C6219" w:rsidRPr="001936FC" w:rsidRDefault="00BD6394">
      <w:r w:rsidRPr="001936FC">
        <w:t>Garnish with</w:t>
      </w:r>
      <w:r w:rsidR="00375383" w:rsidRPr="001936FC">
        <w:t xml:space="preserve"> dried seaweed flakes, sesame seeds, green onion slices, pickled red ginger. </w:t>
      </w:r>
      <w:r w:rsidRPr="001936FC">
        <w:t>Top it</w:t>
      </w:r>
      <w:r w:rsidR="00375383" w:rsidRPr="001936FC">
        <w:t xml:space="preserve"> off with bonito flakes</w:t>
      </w:r>
      <w:r w:rsidR="00B145CC" w:rsidRPr="001936FC">
        <w:t xml:space="preserve"> </w:t>
      </w:r>
      <w:r w:rsidR="00375383" w:rsidRPr="001936FC">
        <w:t>and serve while hot.</w:t>
      </w:r>
    </w:p>
    <w:p w14:paraId="465BA319" w14:textId="77777777" w:rsidR="003D3D82" w:rsidRPr="001936FC" w:rsidRDefault="003D3D82"/>
    <w:p w14:paraId="7891926C" w14:textId="7492FF5E" w:rsidR="00157374" w:rsidRPr="001936FC" w:rsidRDefault="00157374">
      <w:r w:rsidRPr="001936FC">
        <w:t>Jul 28, 2021</w:t>
      </w:r>
    </w:p>
    <w:sectPr w:rsidR="00157374" w:rsidRPr="001936FC" w:rsidSect="00373774">
      <w:type w:val="continuous"/>
      <w:pgSz w:w="12240" w:h="15840" w:code="1"/>
      <w:pgMar w:top="720" w:right="720" w:bottom="720" w:left="720" w:header="432"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039D" w14:textId="77777777" w:rsidR="00D3365A" w:rsidRDefault="00D3365A">
      <w:pPr>
        <w:spacing w:after="0" w:line="240" w:lineRule="auto"/>
      </w:pPr>
      <w:r>
        <w:separator/>
      </w:r>
    </w:p>
  </w:endnote>
  <w:endnote w:type="continuationSeparator" w:id="0">
    <w:p w14:paraId="4C3C8623" w14:textId="77777777" w:rsidR="00D3365A" w:rsidRDefault="00D3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FZShuTi">
    <w:altName w:val="方正舒体"/>
    <w:panose1 w:val="020B0604020202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396629"/>
      <w:docPartObj>
        <w:docPartGallery w:val="Page Numbers (Bottom of Page)"/>
        <w:docPartUnique/>
      </w:docPartObj>
    </w:sdtPr>
    <w:sdtEndPr>
      <w:rPr>
        <w:noProof/>
      </w:rPr>
    </w:sdtEndPr>
    <w:sdtContent>
      <w:p w14:paraId="2B5A8242" w14:textId="77777777" w:rsidR="00BD750C" w:rsidRDefault="00B6032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987766"/>
      <w:docPartObj>
        <w:docPartGallery w:val="Page Numbers (Bottom of Page)"/>
        <w:docPartUnique/>
      </w:docPartObj>
    </w:sdtPr>
    <w:sdtEndPr>
      <w:rPr>
        <w:noProof/>
      </w:rPr>
    </w:sdtEndPr>
    <w:sdtContent>
      <w:p w14:paraId="659F36A8" w14:textId="77777777" w:rsidR="00367707" w:rsidRDefault="003677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247091"/>
      <w:docPartObj>
        <w:docPartGallery w:val="Page Numbers (Bottom of Page)"/>
        <w:docPartUnique/>
      </w:docPartObj>
    </w:sdtPr>
    <w:sdtEndPr>
      <w:rPr>
        <w:noProof/>
      </w:rPr>
    </w:sdtEndPr>
    <w:sdtContent>
      <w:p w14:paraId="2AA11475" w14:textId="77777777" w:rsidR="00B60005" w:rsidRDefault="00B600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4408B" w14:textId="77777777" w:rsidR="00D3365A" w:rsidRDefault="00D3365A">
      <w:pPr>
        <w:spacing w:after="0" w:line="240" w:lineRule="auto"/>
      </w:pPr>
      <w:r>
        <w:separator/>
      </w:r>
    </w:p>
  </w:footnote>
  <w:footnote w:type="continuationSeparator" w:id="0">
    <w:p w14:paraId="1A75B4BF" w14:textId="77777777" w:rsidR="00D3365A" w:rsidRDefault="00D3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C39"/>
    <w:multiLevelType w:val="hybridMultilevel"/>
    <w:tmpl w:val="657E2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A6757"/>
    <w:multiLevelType w:val="hybridMultilevel"/>
    <w:tmpl w:val="6CBA9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76481C"/>
    <w:multiLevelType w:val="hybridMultilevel"/>
    <w:tmpl w:val="73667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99"/>
    <w:rsid w:val="00077298"/>
    <w:rsid w:val="001052C8"/>
    <w:rsid w:val="00157374"/>
    <w:rsid w:val="001846C0"/>
    <w:rsid w:val="001936FC"/>
    <w:rsid w:val="0029595A"/>
    <w:rsid w:val="00367707"/>
    <w:rsid w:val="00373774"/>
    <w:rsid w:val="00375383"/>
    <w:rsid w:val="003D3D82"/>
    <w:rsid w:val="00413056"/>
    <w:rsid w:val="004172E3"/>
    <w:rsid w:val="004A4B99"/>
    <w:rsid w:val="005505A5"/>
    <w:rsid w:val="0058507B"/>
    <w:rsid w:val="00664AAE"/>
    <w:rsid w:val="007D5B38"/>
    <w:rsid w:val="007F4560"/>
    <w:rsid w:val="00815619"/>
    <w:rsid w:val="00825554"/>
    <w:rsid w:val="008C6219"/>
    <w:rsid w:val="00954050"/>
    <w:rsid w:val="00A1757A"/>
    <w:rsid w:val="00A42BB0"/>
    <w:rsid w:val="00B145CC"/>
    <w:rsid w:val="00B45116"/>
    <w:rsid w:val="00B60005"/>
    <w:rsid w:val="00B60326"/>
    <w:rsid w:val="00BC7B1A"/>
    <w:rsid w:val="00BD6394"/>
    <w:rsid w:val="00BD750C"/>
    <w:rsid w:val="00C05274"/>
    <w:rsid w:val="00D3365A"/>
    <w:rsid w:val="00D677CE"/>
    <w:rsid w:val="00E70526"/>
    <w:rsid w:val="00EC4ADE"/>
    <w:rsid w:val="00FF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BDC5"/>
  <w15:chartTrackingRefBased/>
  <w15:docId w15:val="{AFB476D1-54E5-9247-8F3D-E3658CF1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8504D" w:themeColor="accent2" w:themeShade="BF"/>
        <w:sz w:val="24"/>
        <w:szCs w:val="24"/>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aps/>
      <w:color w:val="50345E" w:themeColor="accent1"/>
      <w:spacing w:val="12"/>
      <w:sz w:val="30"/>
      <w:szCs w:val="32"/>
    </w:rPr>
  </w:style>
  <w:style w:type="paragraph" w:styleId="Heading2">
    <w:name w:val="heading 2"/>
    <w:basedOn w:val="Normal"/>
    <w:next w:val="Normal"/>
    <w:link w:val="Heading2Char"/>
    <w:uiPriority w:val="9"/>
    <w:unhideWhenUsed/>
    <w:qFormat/>
    <w:pPr>
      <w:keepNext/>
      <w:keepLines/>
      <w:spacing w:before="240" w:after="1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semiHidden/>
    <w:unhideWhenUsed/>
    <w:qFormat/>
    <w:pPr>
      <w:keepNext/>
      <w:keepLines/>
      <w:spacing w:before="240"/>
      <w:contextualSpacing/>
      <w:outlineLvl w:val="2"/>
    </w:pPr>
    <w:rPr>
      <w:rFonts w:eastAsiaTheme="majorEastAsia" w:cstheme="majorBidi"/>
      <w:i/>
      <w:color w:val="776B67" w:themeColor="accent2"/>
      <w:sz w:val="30"/>
    </w:rPr>
  </w:style>
  <w:style w:type="paragraph" w:styleId="Heading4">
    <w:name w:val="heading 4"/>
    <w:basedOn w:val="Normal"/>
    <w:next w:val="Normal"/>
    <w:link w:val="Heading4Char"/>
    <w:uiPriority w:val="9"/>
    <w:semiHidden/>
    <w:unhideWhenUsed/>
    <w:qFormat/>
    <w:pPr>
      <w:keepNext/>
      <w:keepLines/>
      <w:spacing w:before="240"/>
      <w:contextualSpacing/>
      <w:outlineLvl w:val="3"/>
    </w:pPr>
    <w:rPr>
      <w:rFonts w:asciiTheme="majorHAnsi" w:eastAsiaTheme="majorEastAsia" w:hAnsiTheme="majorHAnsi" w:cstheme="majorBidi"/>
      <w:iCs/>
      <w:sz w:val="28"/>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i/>
      <w:color w:val="776B67" w:themeColor="accent2"/>
      <w:sz w:val="28"/>
    </w:rPr>
  </w:style>
  <w:style w:type="paragraph" w:styleId="Heading6">
    <w:name w:val="heading 6"/>
    <w:basedOn w:val="Normal"/>
    <w:next w:val="Normal"/>
    <w:link w:val="Heading6Char"/>
    <w:uiPriority w:val="9"/>
    <w:semiHidden/>
    <w:unhideWhenUsed/>
    <w:qFormat/>
    <w:pPr>
      <w:keepNext/>
      <w:keepLines/>
      <w:spacing w:before="240"/>
      <w:outlineLvl w:val="5"/>
    </w:pPr>
    <w:rPr>
      <w:rFonts w:asciiTheme="majorHAnsi" w:eastAsiaTheme="majorEastAsia" w:hAnsiTheme="majorHAnsi" w:cstheme="majorBidi"/>
      <w:b/>
      <w:sz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i/>
      <w:iCs/>
      <w:color w:val="776B67" w:themeColor="accent2"/>
      <w:sz w:val="26"/>
    </w:rPr>
  </w:style>
  <w:style w:type="paragraph" w:styleId="Heading8">
    <w:name w:val="heading 8"/>
    <w:basedOn w:val="Normal"/>
    <w:next w:val="Normal"/>
    <w:link w:val="Heading8Char"/>
    <w:uiPriority w:val="9"/>
    <w:semiHidden/>
    <w:unhideWhenUsed/>
    <w:qFormat/>
    <w:pPr>
      <w:keepNext/>
      <w:keepLines/>
      <w:spacing w:before="2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pPr>
      <w:keepNext/>
      <w:keepLines/>
      <w:spacing w:before="240"/>
      <w:outlineLvl w:val="8"/>
    </w:pPr>
    <w:rPr>
      <w:rFonts w:eastAsiaTheme="majorEastAsia" w:cstheme="majorBidi"/>
      <w:i/>
      <w:iCs/>
      <w:color w:val="776B67" w:themeColor="accen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7"/>
    <w:qFormat/>
    <w:pPr>
      <w:spacing w:after="200" w:line="240" w:lineRule="auto"/>
      <w:contextualSpacing/>
    </w:pPr>
    <w:rPr>
      <w:rFonts w:asciiTheme="majorHAnsi" w:eastAsiaTheme="majorEastAsia" w:hAnsiTheme="majorHAnsi" w:cstheme="majorBidi"/>
      <w:b/>
      <w:caps/>
      <w:color w:val="50345E" w:themeColor="accent1"/>
      <w:spacing w:val="14"/>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7"/>
    <w:rPr>
      <w:rFonts w:asciiTheme="majorHAnsi" w:eastAsiaTheme="majorEastAsia" w:hAnsiTheme="majorHAnsi" w:cstheme="majorBidi"/>
      <w:b/>
      <w:caps/>
      <w:color w:val="50345E" w:themeColor="accent1"/>
      <w:spacing w:val="14"/>
      <w:kern w:val="28"/>
      <w:sz w:val="52"/>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50345E" w:themeColor="accent1"/>
      <w:spacing w:val="12"/>
      <w:sz w:val="3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sz w:val="30"/>
      <w:szCs w:val="26"/>
    </w:rPr>
  </w:style>
  <w:style w:type="paragraph" w:customStyle="1" w:styleId="SidebarTitle">
    <w:name w:val="Sidebar Title"/>
    <w:basedOn w:val="Normal"/>
    <w:uiPriority w:val="10"/>
    <w:qFormat/>
    <w:pPr>
      <w:spacing w:before="120" w:after="140" w:line="480" w:lineRule="auto"/>
      <w:contextualSpacing/>
    </w:pPr>
    <w:rPr>
      <w:rFonts w:asciiTheme="majorHAnsi" w:hAnsiTheme="majorHAnsi"/>
      <w:b/>
      <w:caps/>
      <w:color w:val="FFFFFF" w:themeColor="background1"/>
      <w:spacing w:val="12"/>
      <w:sz w:val="30"/>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sz w:val="30"/>
      <w:szCs w:val="22"/>
    </w:rPr>
  </w:style>
  <w:style w:type="character" w:customStyle="1" w:styleId="SubtitleChar">
    <w:name w:val="Subtitle Char"/>
    <w:basedOn w:val="DefaultParagraphFont"/>
    <w:link w:val="Subtitle"/>
    <w:uiPriority w:val="11"/>
    <w:semiHidden/>
    <w:rPr>
      <w:rFonts w:eastAsiaTheme="minorEastAsia"/>
      <w:sz w:val="30"/>
      <w:szCs w:val="22"/>
    </w:rPr>
  </w:style>
  <w:style w:type="character" w:customStyle="1" w:styleId="Heading5Char">
    <w:name w:val="Heading 5 Char"/>
    <w:basedOn w:val="DefaultParagraphFont"/>
    <w:link w:val="Heading5"/>
    <w:uiPriority w:val="9"/>
    <w:semiHidden/>
    <w:rPr>
      <w:rFonts w:eastAsiaTheme="majorEastAsia" w:cstheme="majorBidi"/>
      <w:i/>
      <w:color w:val="776B67" w:themeColor="accent2"/>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6"/>
    </w:rPr>
  </w:style>
  <w:style w:type="character" w:customStyle="1" w:styleId="Heading7Char">
    <w:name w:val="Heading 7 Char"/>
    <w:basedOn w:val="DefaultParagraphFont"/>
    <w:link w:val="Heading7"/>
    <w:uiPriority w:val="9"/>
    <w:semiHidden/>
    <w:rPr>
      <w:rFonts w:eastAsiaTheme="majorEastAsia" w:cstheme="majorBidi"/>
      <w:i/>
      <w:iCs/>
      <w:color w:val="776B67" w:themeColor="accent2"/>
      <w:sz w:val="2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Pr>
      <w:rFonts w:eastAsiaTheme="majorEastAsia" w:cstheme="majorBidi"/>
      <w:i/>
      <w:iCs/>
      <w:color w:val="776B67" w:themeColor="accent2"/>
      <w:szCs w:val="21"/>
    </w:rPr>
  </w:style>
  <w:style w:type="character" w:styleId="SubtleEmphasis">
    <w:name w:val="Subtle Emphasis"/>
    <w:basedOn w:val="DefaultParagraphFont"/>
    <w:uiPriority w:val="19"/>
    <w:semiHidden/>
    <w:unhideWhenUsed/>
    <w:qFormat/>
    <w:rPr>
      <w:b w:val="0"/>
      <w:i w:val="0"/>
      <w:iCs/>
      <w:color w:val="58504D" w:themeColor="accent2" w:themeShade="BF"/>
    </w:rPr>
  </w:style>
  <w:style w:type="character" w:styleId="Emphasis">
    <w:name w:val="Emphasis"/>
    <w:basedOn w:val="DefaultParagraphFont"/>
    <w:uiPriority w:val="20"/>
    <w:semiHidden/>
    <w:unhideWhenUsed/>
    <w:qFormat/>
    <w:rPr>
      <w:b/>
      <w:i/>
      <w:iCs/>
      <w:color w:val="776B67" w:themeColor="accent2"/>
    </w:rPr>
  </w:style>
  <w:style w:type="character" w:styleId="IntenseEmphasis">
    <w:name w:val="Intense Emphasis"/>
    <w:basedOn w:val="DefaultParagraphFont"/>
    <w:uiPriority w:val="21"/>
    <w:semiHidden/>
    <w:unhideWhenUsed/>
    <w:qFormat/>
    <w:rPr>
      <w:b/>
      <w:i/>
      <w:iCs/>
      <w:color w:val="3B3533" w:themeColor="accent2" w:themeShade="80"/>
    </w:rPr>
  </w:style>
  <w:style w:type="character" w:styleId="Strong">
    <w:name w:val="Strong"/>
    <w:basedOn w:val="DefaultParagraphFont"/>
    <w:uiPriority w:val="22"/>
    <w:semiHidden/>
    <w:unhideWhenUsed/>
    <w:qFormat/>
    <w:rPr>
      <w:b/>
      <w:bCs/>
      <w:caps/>
      <w:smallCaps w:val="0"/>
      <w:color w:val="3B3533" w:themeColor="accent2" w:themeShade="80"/>
    </w:rPr>
  </w:style>
  <w:style w:type="paragraph" w:styleId="Quote">
    <w:name w:val="Quote"/>
    <w:basedOn w:val="Normal"/>
    <w:next w:val="Normal"/>
    <w:link w:val="QuoteChar"/>
    <w:uiPriority w:val="29"/>
    <w:semiHidden/>
    <w:unhideWhenUsed/>
    <w:qFormat/>
    <w:pPr>
      <w:spacing w:before="240" w:after="240"/>
    </w:pPr>
    <w:rPr>
      <w:rFonts w:asciiTheme="majorHAnsi" w:hAnsiTheme="majorHAnsi"/>
      <w:i/>
      <w:iCs/>
      <w:color w:val="50345E" w:themeColor="accent1"/>
      <w:sz w:val="36"/>
    </w:rPr>
  </w:style>
  <w:style w:type="character" w:customStyle="1" w:styleId="QuoteChar">
    <w:name w:val="Quote Char"/>
    <w:basedOn w:val="DefaultParagraphFont"/>
    <w:link w:val="Quote"/>
    <w:uiPriority w:val="29"/>
    <w:semiHidden/>
    <w:rPr>
      <w:rFonts w:asciiTheme="majorHAnsi" w:hAnsiTheme="majorHAnsi"/>
      <w:i/>
      <w:iCs/>
      <w:color w:val="50345E" w:themeColor="accent1"/>
      <w:sz w:val="36"/>
    </w:rPr>
  </w:style>
  <w:style w:type="paragraph" w:styleId="IntenseQuote">
    <w:name w:val="Intense Quote"/>
    <w:basedOn w:val="Normal"/>
    <w:next w:val="Normal"/>
    <w:link w:val="IntenseQuoteChar"/>
    <w:uiPriority w:val="30"/>
    <w:semiHidden/>
    <w:unhideWhenUsed/>
    <w:qFormat/>
    <w:pPr>
      <w:spacing w:before="240" w:after="240"/>
    </w:pPr>
    <w:rPr>
      <w:rFonts w:asciiTheme="majorHAnsi" w:hAnsiTheme="majorHAnsi"/>
      <w:b/>
      <w:i/>
      <w:iCs/>
      <w:color w:val="50345E" w:themeColor="accent1"/>
      <w:sz w:val="36"/>
    </w:rPr>
  </w:style>
  <w:style w:type="character" w:customStyle="1" w:styleId="IntenseQuoteChar">
    <w:name w:val="Intense Quote Char"/>
    <w:basedOn w:val="DefaultParagraphFont"/>
    <w:link w:val="IntenseQuote"/>
    <w:uiPriority w:val="30"/>
    <w:semiHidden/>
    <w:rPr>
      <w:rFonts w:asciiTheme="majorHAnsi" w:hAnsiTheme="majorHAnsi"/>
      <w:b/>
      <w:i/>
      <w:iCs/>
      <w:color w:val="50345E" w:themeColor="accent1"/>
      <w:sz w:val="36"/>
    </w:rPr>
  </w:style>
  <w:style w:type="character" w:styleId="SubtleReference">
    <w:name w:val="Subtle Reference"/>
    <w:basedOn w:val="DefaultParagraphFont"/>
    <w:uiPriority w:val="31"/>
    <w:semiHidden/>
    <w:unhideWhenUsed/>
    <w:qFormat/>
    <w:rPr>
      <w:caps/>
      <w:smallCaps w:val="0"/>
      <w:color w:val="776B67" w:themeColor="accent2"/>
    </w:rPr>
  </w:style>
  <w:style w:type="character" w:styleId="IntenseReference">
    <w:name w:val="Intense Reference"/>
    <w:basedOn w:val="DefaultParagraphFont"/>
    <w:uiPriority w:val="32"/>
    <w:semiHidden/>
    <w:unhideWhenUsed/>
    <w:qFormat/>
    <w:rPr>
      <w:b/>
      <w:bCs/>
      <w:caps/>
      <w:smallCaps w:val="0"/>
      <w:color w:val="3B3533" w:themeColor="accent2" w:themeShade="80"/>
      <w:spacing w:val="0"/>
    </w:rPr>
  </w:style>
  <w:style w:type="character" w:styleId="BookTitle">
    <w:name w:val="Book Title"/>
    <w:basedOn w:val="DefaultParagraphFont"/>
    <w:uiPriority w:val="33"/>
    <w:semiHidden/>
    <w:unhideWhenUsed/>
    <w:rPr>
      <w:b w:val="0"/>
      <w:bCs/>
      <w:i w:val="0"/>
      <w:iCs/>
      <w:color w:val="50345E" w:themeColor="accent1"/>
      <w:spacing w:val="0"/>
      <w:u w:val="single"/>
    </w:rPr>
  </w:style>
  <w:style w:type="paragraph" w:styleId="Caption">
    <w:name w:val="caption"/>
    <w:basedOn w:val="Normal"/>
    <w:next w:val="Normal"/>
    <w:uiPriority w:val="35"/>
    <w:semiHidden/>
    <w:unhideWhenUsed/>
    <w:qFormat/>
    <w:pPr>
      <w:spacing w:after="200" w:line="240" w:lineRule="auto"/>
    </w:pPr>
    <w:rPr>
      <w:rFonts w:asciiTheme="majorHAnsi" w:hAnsiTheme="majorHAnsi"/>
      <w:b/>
      <w:i/>
      <w:iCs/>
      <w:color w:val="50345E" w:themeColor="accent1"/>
      <w:sz w:val="20"/>
      <w:szCs w:val="18"/>
    </w:rPr>
  </w:style>
  <w:style w:type="paragraph" w:styleId="TOCHeading">
    <w:name w:val="TOC Heading"/>
    <w:basedOn w:val="Heading1"/>
    <w:next w:val="Normal"/>
    <w:uiPriority w:val="39"/>
    <w:semiHidden/>
    <w:unhideWhenUsed/>
    <w:qFormat/>
    <w:pPr>
      <w:outlineLvl w:val="9"/>
    </w:pPr>
  </w:style>
  <w:style w:type="paragraph" w:customStyle="1" w:styleId="SidebarText">
    <w:name w:val="Sidebar Text"/>
    <w:basedOn w:val="Normal"/>
    <w:uiPriority w:val="11"/>
    <w:qFormat/>
    <w:pPr>
      <w:spacing w:after="240"/>
    </w:pPr>
    <w:rPr>
      <w:color w:val="FFFFFF" w:themeColor="background1"/>
      <w:sz w:val="30"/>
    </w:rPr>
  </w:style>
  <w:style w:type="paragraph" w:styleId="BodyText3">
    <w:name w:val="Body Text 3"/>
    <w:basedOn w:val="Normal"/>
    <w:link w:val="BodyText3Char"/>
    <w:uiPriority w:val="99"/>
    <w:semiHidden/>
    <w:unhideWhenUsed/>
    <w:qFormat/>
    <w:rPr>
      <w:color w:val="FFFFFF" w:themeColor="background1"/>
      <w:sz w:val="30"/>
      <w:szCs w:val="16"/>
    </w:rPr>
  </w:style>
  <w:style w:type="character" w:styleId="PlaceholderText">
    <w:name w:val="Placeholder Text"/>
    <w:basedOn w:val="DefaultParagraphFont"/>
    <w:uiPriority w:val="99"/>
    <w:semiHidden/>
    <w:rPr>
      <w:color w:val="808080"/>
    </w:rPr>
  </w:style>
  <w:style w:type="character" w:customStyle="1" w:styleId="BodyText3Char">
    <w:name w:val="Body Text 3 Char"/>
    <w:basedOn w:val="DefaultParagraphFont"/>
    <w:link w:val="BodyText3"/>
    <w:uiPriority w:val="99"/>
    <w:semiHidden/>
    <w:rPr>
      <w:color w:val="FFFFFF" w:themeColor="background1"/>
      <w:sz w:val="30"/>
      <w:szCs w:val="16"/>
    </w:rPr>
  </w:style>
  <w:style w:type="character" w:customStyle="1" w:styleId="Heading3Char">
    <w:name w:val="Heading 3 Char"/>
    <w:basedOn w:val="DefaultParagraphFont"/>
    <w:link w:val="Heading3"/>
    <w:uiPriority w:val="9"/>
    <w:semiHidden/>
    <w:rPr>
      <w:rFonts w:eastAsiaTheme="majorEastAsia" w:cstheme="majorBidi"/>
      <w:i/>
      <w:color w:val="776B67" w:themeColor="accent2"/>
      <w:sz w:val="3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sz w:val="28"/>
    </w:rPr>
  </w:style>
  <w:style w:type="paragraph" w:styleId="ListParagraph">
    <w:name w:val="List Paragraph"/>
    <w:basedOn w:val="Normal"/>
    <w:uiPriority w:val="34"/>
    <w:unhideWhenUsed/>
    <w:qFormat/>
    <w:rsid w:val="0041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thie/Library/Containers/com.microsoft.Word/Data/Library/Application%20Support/Microsoft/Office/16.0/DTS/en-US%7b679B2688-6F1C-E844-BC63-1D93D32FE75A%7d/%7b8610817C-3227-1141-81E2-C55B6E78D51C%7dtf10002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3E355C482EF94CB08571B1457F3760"/>
        <w:category>
          <w:name w:val="General"/>
          <w:gallery w:val="placeholder"/>
        </w:category>
        <w:types>
          <w:type w:val="bbPlcHdr"/>
        </w:types>
        <w:behaviors>
          <w:behavior w:val="content"/>
        </w:behaviors>
        <w:guid w:val="{4371AAB3-E989-004E-ABDF-5510F42699BB}"/>
      </w:docPartPr>
      <w:docPartBody>
        <w:p w:rsidR="004B1415" w:rsidRDefault="00FD3F77" w:rsidP="00FD3F77">
          <w:pPr>
            <w:pStyle w:val="D53E355C482EF94CB08571B1457F3760"/>
          </w:pPr>
          <w:r>
            <w:t>Ingredients</w:t>
          </w:r>
        </w:p>
      </w:docPartBody>
    </w:docPart>
    <w:docPart>
      <w:docPartPr>
        <w:name w:val="0F263262467AA74DAEC05C3780F2D8C4"/>
        <w:category>
          <w:name w:val="General"/>
          <w:gallery w:val="placeholder"/>
        </w:category>
        <w:types>
          <w:type w:val="bbPlcHdr"/>
        </w:types>
        <w:behaviors>
          <w:behavior w:val="content"/>
        </w:behaviors>
        <w:guid w:val="{6432D287-775A-6047-99E7-0FAB1E0F35D5}"/>
      </w:docPartPr>
      <w:docPartBody>
        <w:p w:rsidR="004B1415" w:rsidRDefault="00FD3F77" w:rsidP="00FD3F77">
          <w:pPr>
            <w:pStyle w:val="0F263262467AA74DAEC05C3780F2D8C4"/>
          </w:pPr>
          <w:r>
            <w:t>Directions</w:t>
          </w:r>
        </w:p>
      </w:docPartBody>
    </w:docPart>
    <w:docPart>
      <w:docPartPr>
        <w:name w:val="96EFAFD740FEAD4083E0EDA6D2D73350"/>
        <w:category>
          <w:name w:val="General"/>
          <w:gallery w:val="placeholder"/>
        </w:category>
        <w:types>
          <w:type w:val="bbPlcHdr"/>
        </w:types>
        <w:behaviors>
          <w:behavior w:val="content"/>
        </w:behaviors>
        <w:guid w:val="{5F7A7C19-47CF-1146-90E4-CAA1C242E957}"/>
      </w:docPartPr>
      <w:docPartBody>
        <w:p w:rsidR="00000000" w:rsidRDefault="004B1415" w:rsidP="004B1415">
          <w:pPr>
            <w:pStyle w:val="96EFAFD740FEAD4083E0EDA6D2D73350"/>
          </w:pPr>
          <w:r>
            <w:t>Servings | Prep Time | Total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icrosoft YaHei">
    <w:panose1 w:val="020B0503020204020204"/>
    <w:charset w:val="86"/>
    <w:family w:val="swiss"/>
    <w:pitch w:val="variable"/>
    <w:sig w:usb0="A0000287" w:usb1="28CF3C52" w:usb2="00000016" w:usb3="00000000" w:csb0="0004001F" w:csb1="00000000"/>
  </w:font>
  <w:font w:name="FZShuTi">
    <w:altName w:val="方正舒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77"/>
    <w:rsid w:val="004B1415"/>
    <w:rsid w:val="005305B5"/>
    <w:rsid w:val="00F22661"/>
    <w:rsid w:val="00FD3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40" w:after="160" w:line="288" w:lineRule="auto"/>
      <w:outlineLvl w:val="1"/>
    </w:pPr>
    <w:rPr>
      <w:rFonts w:asciiTheme="majorHAnsi" w:eastAsiaTheme="majorEastAsia" w:hAnsiTheme="majorHAnsi" w:cstheme="majorBidi"/>
      <w:color w:val="C45911" w:themeColor="accent2" w:themeShade="BF"/>
      <w:sz w:val="3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BE18BFDC50D9468EA7FE0D5A9D285D">
    <w:name w:val="4CBE18BFDC50D9468EA7FE0D5A9D285D"/>
  </w:style>
  <w:style w:type="paragraph" w:customStyle="1" w:styleId="7878C19E33DA4E4780E1682DED8030CE">
    <w:name w:val="7878C19E33DA4E4780E1682DED8030CE"/>
  </w:style>
  <w:style w:type="paragraph" w:customStyle="1" w:styleId="2C2FA47EAB3A4840BE938E381A041577">
    <w:name w:val="2C2FA47EAB3A4840BE938E381A041577"/>
  </w:style>
  <w:style w:type="character" w:customStyle="1" w:styleId="Heading2Char">
    <w:name w:val="Heading 2 Char"/>
    <w:basedOn w:val="DefaultParagraphFont"/>
    <w:link w:val="Heading2"/>
    <w:uiPriority w:val="9"/>
    <w:rPr>
      <w:rFonts w:asciiTheme="majorHAnsi" w:eastAsiaTheme="majorEastAsia" w:hAnsiTheme="majorHAnsi" w:cstheme="majorBidi"/>
      <w:color w:val="C45911" w:themeColor="accent2" w:themeShade="BF"/>
      <w:sz w:val="30"/>
      <w:szCs w:val="26"/>
      <w:lang w:val="en-US" w:eastAsia="ja-JP"/>
    </w:rPr>
  </w:style>
  <w:style w:type="paragraph" w:customStyle="1" w:styleId="9C079921B63AD54BA5328195B8048327">
    <w:name w:val="9C079921B63AD54BA5328195B8048327"/>
  </w:style>
  <w:style w:type="paragraph" w:customStyle="1" w:styleId="7558A0894C47844A882D15C526C45322">
    <w:name w:val="7558A0894C47844A882D15C526C45322"/>
  </w:style>
  <w:style w:type="paragraph" w:customStyle="1" w:styleId="A318FC4199EC4B4EA5E5651E51B264FF">
    <w:name w:val="A318FC4199EC4B4EA5E5651E51B264FF"/>
  </w:style>
  <w:style w:type="paragraph" w:customStyle="1" w:styleId="1F0088C179E7CA4CB1954E6BD39210E0">
    <w:name w:val="1F0088C179E7CA4CB1954E6BD39210E0"/>
    <w:rsid w:val="00FD3F77"/>
  </w:style>
  <w:style w:type="paragraph" w:customStyle="1" w:styleId="D53E355C482EF94CB08571B1457F3760">
    <w:name w:val="D53E355C482EF94CB08571B1457F3760"/>
    <w:rsid w:val="00FD3F77"/>
  </w:style>
  <w:style w:type="paragraph" w:customStyle="1" w:styleId="0F263262467AA74DAEC05C3780F2D8C4">
    <w:name w:val="0F263262467AA74DAEC05C3780F2D8C4"/>
    <w:rsid w:val="00FD3F77"/>
  </w:style>
  <w:style w:type="paragraph" w:customStyle="1" w:styleId="96EFAFD740FEAD4083E0EDA6D2D73350">
    <w:name w:val="96EFAFD740FEAD4083E0EDA6D2D73350"/>
    <w:rsid w:val="004B1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cipe">
      <a:dk1>
        <a:sysClr val="windowText" lastClr="000000"/>
      </a:dk1>
      <a:lt1>
        <a:sysClr val="window" lastClr="FFFFFF"/>
      </a:lt1>
      <a:dk2>
        <a:srgbClr val="1F2009"/>
      </a:dk2>
      <a:lt2>
        <a:srgbClr val="FFF9EF"/>
      </a:lt2>
      <a:accent1>
        <a:srgbClr val="50345E"/>
      </a:accent1>
      <a:accent2>
        <a:srgbClr val="776B67"/>
      </a:accent2>
      <a:accent3>
        <a:srgbClr val="C75F79"/>
      </a:accent3>
      <a:accent4>
        <a:srgbClr val="54B8E4"/>
      </a:accent4>
      <a:accent5>
        <a:srgbClr val="84A92F"/>
      </a:accent5>
      <a:accent6>
        <a:srgbClr val="EAA137"/>
      </a:accent6>
      <a:hlink>
        <a:srgbClr val="166A72"/>
      </a:hlink>
      <a:folHlink>
        <a:srgbClr val="605D81"/>
      </a:folHlink>
    </a:clrScheme>
    <a:fontScheme name="Trebuchet MS-Georgia">
      <a:majorFont>
        <a:latin typeface="Trebuchet MS" panose="020B0603020202020204"/>
        <a:ea typeface=""/>
        <a:cs typeface=""/>
        <a:font script="Jpan" typeface="メイリオ"/>
        <a:font script="Hang" typeface="맑은 고딕"/>
        <a:font script="Hans" typeface="微软雅黑"/>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1DA94F-9586-F246-B676-A7BF5FAD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{8610817C-3227-1141-81E2-C55B6E78D51C}tf10002085.dotx</Template>
  <TotalTime>80</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Cathie Yan</cp:lastModifiedBy>
  <cp:revision>31</cp:revision>
  <dcterms:created xsi:type="dcterms:W3CDTF">2021-07-16T17:24:00Z</dcterms:created>
  <dcterms:modified xsi:type="dcterms:W3CDTF">2021-07-28T19:38:00Z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TF10002049</vt:lpwstr>
  </property>
</Properties>
</file>